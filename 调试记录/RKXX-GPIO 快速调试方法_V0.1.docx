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jc w:val="center"/>
        <w:rPr>
          <w:rFonts w:hint="eastAsia" w:ascii="Calibri" w:hAnsi="Calibri" w:eastAsia="宋体"/>
          <w:b/>
          <w:sz w:val="72"/>
          <w:szCs w:val="72"/>
          <w:lang w:val="en-US" w:eastAsia="zh-CN"/>
        </w:rPr>
      </w:pPr>
      <w:r>
        <w:rPr>
          <w:rFonts w:hint="default" w:ascii="Calibri" w:hAnsi="Calibri"/>
          <w:b/>
          <w:sz w:val="72"/>
          <w:szCs w:val="72"/>
          <w:lang w:val="en-US" w:eastAsia="zh-CN"/>
        </w:rPr>
        <w:t>RK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系列GPIO调试方法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1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eastAsia" w:ascii="Calibri" w:hAnsi="Calibri"/>
                <w:bCs/>
                <w:sz w:val="36"/>
                <w:szCs w:val="3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10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5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27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RK系列GPIO调试方法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  <w:lang w:val="en-US"/>
              </w:rPr>
            </w:pP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5" w:type="dxa"/>
            <w:vAlign w:val="top"/>
          </w:tcPr>
          <w:p>
            <w:pPr>
              <w:jc w:val="left"/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该文档为RK系列GPIO的调试技巧。</w:t>
      </w: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相关参考资料：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RK3399 DataSheet：</w:t>
      </w: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</w:t>
      </w:r>
      <w:r>
        <w:rPr>
          <w:rFonts w:hint="eastAsia" w:ascii="Calibri" w:hAnsi="Calibri"/>
          <w:bCs/>
          <w:szCs w:val="21"/>
          <w:lang w:val="en-US" w:eastAsia="zh-CN"/>
        </w:rPr>
        <w:t>\RK\项目资料\RK3399-NE4000</w:t>
      </w:r>
      <w:r>
        <w:rPr>
          <w:rFonts w:hint="default" w:ascii="Calibri" w:hAnsi="Calibri"/>
          <w:bCs/>
          <w:szCs w:val="21"/>
          <w:lang w:val="en-US" w:eastAsia="zh-CN"/>
        </w:rPr>
        <w:t>\Rockchip RK3399TRM V1.3 Part2.pdf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以下截图示例均为RK3399 7.1 BOX SDK上的，其他平台基本上是相同的方法。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系统自带GPIO控制驱动: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内核已经自带了通用GPIO驱动,可以直接在用户空间操作.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路径: /sys/class/gpio</w:t>
      </w:r>
    </w:p>
    <w:p>
      <w:pPr>
        <w:rPr>
          <w:rFonts w:hint="default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4952365" cy="7048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查询DTS上配置的对应的引脚状态，比如查询下面这个引脚状态：</w:t>
      </w:r>
    </w:p>
    <w:p>
      <w:r>
        <w:drawing>
          <wp:inline distT="0" distB="0" distL="114300" distR="114300">
            <wp:extent cx="6257290" cy="200025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可按照下面方法直接查询：</w:t>
      </w: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5476240" cy="326644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gpio3，从1096开始，GPIO3_D6，D6的顺序从ABCD算，每组有8个pin，所以D6：3*8+6=30，1096+30=1126，对应图中IO引脚状态为输出、拉高，引脚名为reset，和我们DTS里面的设置一致。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设置引脚：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步骤1：查询引脚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按照上面的步骤查询对应的引脚的编号，比如1126。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步骤2：导出引脚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4104640" cy="40957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步骤3：设置方向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bookmarkStart w:id="0" w:name="_GoBack"/>
      <w:bookmarkEnd w:id="0"/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44585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41167"/>
    <w:rsid w:val="00646725"/>
    <w:rsid w:val="00654BF0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  <w:rsid w:val="01144611"/>
    <w:rsid w:val="01581E64"/>
    <w:rsid w:val="01A3211A"/>
    <w:rsid w:val="026D2A6B"/>
    <w:rsid w:val="02BF2F83"/>
    <w:rsid w:val="02CC581E"/>
    <w:rsid w:val="03DB7BF8"/>
    <w:rsid w:val="056242D2"/>
    <w:rsid w:val="057306A2"/>
    <w:rsid w:val="05EB10FE"/>
    <w:rsid w:val="05EB410A"/>
    <w:rsid w:val="06143715"/>
    <w:rsid w:val="061D5061"/>
    <w:rsid w:val="06880B21"/>
    <w:rsid w:val="06BA4083"/>
    <w:rsid w:val="07447D9F"/>
    <w:rsid w:val="07A37790"/>
    <w:rsid w:val="082F262E"/>
    <w:rsid w:val="092A065D"/>
    <w:rsid w:val="094E0720"/>
    <w:rsid w:val="09F42F31"/>
    <w:rsid w:val="0A5912BB"/>
    <w:rsid w:val="0AF52EA0"/>
    <w:rsid w:val="0B2141AE"/>
    <w:rsid w:val="0B95694D"/>
    <w:rsid w:val="0BA1512B"/>
    <w:rsid w:val="0BA46074"/>
    <w:rsid w:val="0D035975"/>
    <w:rsid w:val="0D4350B1"/>
    <w:rsid w:val="0D6B6E21"/>
    <w:rsid w:val="0E313684"/>
    <w:rsid w:val="0F70611F"/>
    <w:rsid w:val="127A3C0E"/>
    <w:rsid w:val="12C405B4"/>
    <w:rsid w:val="132C023B"/>
    <w:rsid w:val="14070D1D"/>
    <w:rsid w:val="148B307B"/>
    <w:rsid w:val="148C1E57"/>
    <w:rsid w:val="14E26EC0"/>
    <w:rsid w:val="16132F0E"/>
    <w:rsid w:val="16A64C50"/>
    <w:rsid w:val="17204B44"/>
    <w:rsid w:val="17601B94"/>
    <w:rsid w:val="17CD672F"/>
    <w:rsid w:val="17F31BA0"/>
    <w:rsid w:val="18163D65"/>
    <w:rsid w:val="185D121F"/>
    <w:rsid w:val="18A83DD8"/>
    <w:rsid w:val="19F13383"/>
    <w:rsid w:val="19FD0C9E"/>
    <w:rsid w:val="19FD4114"/>
    <w:rsid w:val="1A7562DD"/>
    <w:rsid w:val="1A9C1EB2"/>
    <w:rsid w:val="1BA805A3"/>
    <w:rsid w:val="1BB2613E"/>
    <w:rsid w:val="1BF31FA7"/>
    <w:rsid w:val="1C2922F7"/>
    <w:rsid w:val="1C4420E1"/>
    <w:rsid w:val="1C473099"/>
    <w:rsid w:val="1C923128"/>
    <w:rsid w:val="1D4D4556"/>
    <w:rsid w:val="1DBB2A41"/>
    <w:rsid w:val="1DEC3A09"/>
    <w:rsid w:val="1F3D43F0"/>
    <w:rsid w:val="1F4B1216"/>
    <w:rsid w:val="1FED7F7F"/>
    <w:rsid w:val="20BF0147"/>
    <w:rsid w:val="211F5EB6"/>
    <w:rsid w:val="22D57217"/>
    <w:rsid w:val="23FE28CB"/>
    <w:rsid w:val="24063EA9"/>
    <w:rsid w:val="24470EAE"/>
    <w:rsid w:val="24887284"/>
    <w:rsid w:val="250016E5"/>
    <w:rsid w:val="253348A2"/>
    <w:rsid w:val="26DF3BCB"/>
    <w:rsid w:val="274A163F"/>
    <w:rsid w:val="27B85E02"/>
    <w:rsid w:val="28203429"/>
    <w:rsid w:val="28265B04"/>
    <w:rsid w:val="2830168C"/>
    <w:rsid w:val="2873243C"/>
    <w:rsid w:val="28BB4FC0"/>
    <w:rsid w:val="28CF764A"/>
    <w:rsid w:val="28EB285B"/>
    <w:rsid w:val="290E4B20"/>
    <w:rsid w:val="2A6D7388"/>
    <w:rsid w:val="2C0D2B44"/>
    <w:rsid w:val="2C127AD1"/>
    <w:rsid w:val="2C5B34B2"/>
    <w:rsid w:val="2CA14A82"/>
    <w:rsid w:val="2CEB4288"/>
    <w:rsid w:val="2D0B0C17"/>
    <w:rsid w:val="2DD75224"/>
    <w:rsid w:val="2E246E5D"/>
    <w:rsid w:val="2E8F3879"/>
    <w:rsid w:val="2EBA3CD4"/>
    <w:rsid w:val="2EEC27B3"/>
    <w:rsid w:val="2F281E29"/>
    <w:rsid w:val="2F427A56"/>
    <w:rsid w:val="2FEB685D"/>
    <w:rsid w:val="31140BE2"/>
    <w:rsid w:val="319E6EF7"/>
    <w:rsid w:val="320340F8"/>
    <w:rsid w:val="32BE3CAF"/>
    <w:rsid w:val="32E13289"/>
    <w:rsid w:val="34757B24"/>
    <w:rsid w:val="349F5492"/>
    <w:rsid w:val="35C47F1D"/>
    <w:rsid w:val="39B14CC0"/>
    <w:rsid w:val="3A920BE8"/>
    <w:rsid w:val="3B486C93"/>
    <w:rsid w:val="3B8767A7"/>
    <w:rsid w:val="3C24759F"/>
    <w:rsid w:val="3C39194B"/>
    <w:rsid w:val="3C827629"/>
    <w:rsid w:val="3CBB5358"/>
    <w:rsid w:val="3D9E47CA"/>
    <w:rsid w:val="3DCF56D1"/>
    <w:rsid w:val="3E5F7C7B"/>
    <w:rsid w:val="3E9B5EFB"/>
    <w:rsid w:val="3FCF3AE8"/>
    <w:rsid w:val="40863521"/>
    <w:rsid w:val="40A42BEC"/>
    <w:rsid w:val="40E04182"/>
    <w:rsid w:val="41C43BA1"/>
    <w:rsid w:val="43E731E2"/>
    <w:rsid w:val="43FB21E5"/>
    <w:rsid w:val="44803A10"/>
    <w:rsid w:val="4497638E"/>
    <w:rsid w:val="44C74A18"/>
    <w:rsid w:val="469C39F5"/>
    <w:rsid w:val="46FE29D9"/>
    <w:rsid w:val="471805C6"/>
    <w:rsid w:val="471F4BE7"/>
    <w:rsid w:val="4729607A"/>
    <w:rsid w:val="47901B23"/>
    <w:rsid w:val="485B2784"/>
    <w:rsid w:val="4982363B"/>
    <w:rsid w:val="49DE38F0"/>
    <w:rsid w:val="49E15C13"/>
    <w:rsid w:val="4B5C35D4"/>
    <w:rsid w:val="4B893B60"/>
    <w:rsid w:val="4B9F0127"/>
    <w:rsid w:val="4BCC61F9"/>
    <w:rsid w:val="4BF24418"/>
    <w:rsid w:val="4C645495"/>
    <w:rsid w:val="4E1D2367"/>
    <w:rsid w:val="4E2D68AA"/>
    <w:rsid w:val="4E5813B3"/>
    <w:rsid w:val="4E68059B"/>
    <w:rsid w:val="4EB93EB8"/>
    <w:rsid w:val="4ED31778"/>
    <w:rsid w:val="4ED479B4"/>
    <w:rsid w:val="4F1A435D"/>
    <w:rsid w:val="4F5712A2"/>
    <w:rsid w:val="4FBC0C4B"/>
    <w:rsid w:val="4FFD25EC"/>
    <w:rsid w:val="50747831"/>
    <w:rsid w:val="509516AB"/>
    <w:rsid w:val="50FA364B"/>
    <w:rsid w:val="52857CF5"/>
    <w:rsid w:val="52C93394"/>
    <w:rsid w:val="52CE4F97"/>
    <w:rsid w:val="53424F15"/>
    <w:rsid w:val="53475968"/>
    <w:rsid w:val="55402A7D"/>
    <w:rsid w:val="56474450"/>
    <w:rsid w:val="56D23722"/>
    <w:rsid w:val="56D46D31"/>
    <w:rsid w:val="579B6A67"/>
    <w:rsid w:val="57AA7ADE"/>
    <w:rsid w:val="57CA1A67"/>
    <w:rsid w:val="580543A1"/>
    <w:rsid w:val="580925B5"/>
    <w:rsid w:val="594D4DBF"/>
    <w:rsid w:val="59747669"/>
    <w:rsid w:val="5A3C2EA3"/>
    <w:rsid w:val="5A9618AC"/>
    <w:rsid w:val="5AB54DB6"/>
    <w:rsid w:val="5AB80D7E"/>
    <w:rsid w:val="5ACD37B9"/>
    <w:rsid w:val="5AFE3A91"/>
    <w:rsid w:val="5B291F9B"/>
    <w:rsid w:val="5B3C5BBC"/>
    <w:rsid w:val="5BF75B6D"/>
    <w:rsid w:val="5C3F75A7"/>
    <w:rsid w:val="5CBC49C3"/>
    <w:rsid w:val="5D331959"/>
    <w:rsid w:val="5DB731B4"/>
    <w:rsid w:val="5F250945"/>
    <w:rsid w:val="5FB81C3C"/>
    <w:rsid w:val="5FFE790A"/>
    <w:rsid w:val="60C80B6A"/>
    <w:rsid w:val="60DE3E03"/>
    <w:rsid w:val="62285EA9"/>
    <w:rsid w:val="62762DA2"/>
    <w:rsid w:val="63120D20"/>
    <w:rsid w:val="637C5F2A"/>
    <w:rsid w:val="638677CE"/>
    <w:rsid w:val="641B78BF"/>
    <w:rsid w:val="65E9444D"/>
    <w:rsid w:val="66750394"/>
    <w:rsid w:val="667C757B"/>
    <w:rsid w:val="67052DEE"/>
    <w:rsid w:val="671B47F3"/>
    <w:rsid w:val="687C2D7E"/>
    <w:rsid w:val="68A55403"/>
    <w:rsid w:val="69D403EE"/>
    <w:rsid w:val="6A0E0DC2"/>
    <w:rsid w:val="6A8A4C59"/>
    <w:rsid w:val="6AB40B27"/>
    <w:rsid w:val="6BC375FA"/>
    <w:rsid w:val="6BDA15BD"/>
    <w:rsid w:val="6BEA407C"/>
    <w:rsid w:val="6C3D125A"/>
    <w:rsid w:val="6C976DAC"/>
    <w:rsid w:val="6E096CE7"/>
    <w:rsid w:val="6E616C95"/>
    <w:rsid w:val="6ED7447E"/>
    <w:rsid w:val="6F1043A2"/>
    <w:rsid w:val="705554C9"/>
    <w:rsid w:val="71F72C22"/>
    <w:rsid w:val="72D601AD"/>
    <w:rsid w:val="7347605C"/>
    <w:rsid w:val="735F4DD8"/>
    <w:rsid w:val="746D78B9"/>
    <w:rsid w:val="749179F8"/>
    <w:rsid w:val="756936F0"/>
    <w:rsid w:val="75AA4BE2"/>
    <w:rsid w:val="76FD6039"/>
    <w:rsid w:val="79F943BC"/>
    <w:rsid w:val="79FB2908"/>
    <w:rsid w:val="7B6C7302"/>
    <w:rsid w:val="7BF96D9B"/>
    <w:rsid w:val="7C03435B"/>
    <w:rsid w:val="7D8B72D5"/>
    <w:rsid w:val="7DC77052"/>
    <w:rsid w:val="7DD67097"/>
    <w:rsid w:val="7E371548"/>
    <w:rsid w:val="7E9C6614"/>
    <w:rsid w:val="7F1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Chars="300"/>
      <w:outlineLvl w:val="1"/>
    </w:pPr>
    <w:rPr>
      <w:rFonts w:ascii="Arial" w:hAnsi="Arial" w:eastAsia="黑体"/>
      <w:b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9"/>
    <w:link w:val="4"/>
    <w:qFormat/>
    <w:uiPriority w:val="0"/>
    <w:rPr>
      <w:kern w:val="2"/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Char"/>
    <w:basedOn w:val="9"/>
    <w:link w:val="13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5">
    <w:name w:val="页脚 Char"/>
    <w:basedOn w:val="9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link w:val="2"/>
    <w:qFormat/>
    <w:uiPriority w:val="0"/>
    <w:rPr>
      <w:rFonts w:eastAsia="宋体"/>
      <w:b/>
      <w:kern w:val="44"/>
      <w:sz w:val="24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28;&#26126;&#25991;&#26723;\word&#25991;&#26723;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3</Pages>
  <Words>60</Words>
  <Characters>343</Characters>
  <Lines>2</Lines>
  <Paragraphs>1</Paragraphs>
  <ScaleCrop>false</ScaleCrop>
  <LinksUpToDate>false</LinksUpToDate>
  <CharactersWithSpaces>402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2018-05-26T04:10:23Z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