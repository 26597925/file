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Calibri" w:hAnsi="Calibri"/>
          <w:b/>
          <w:sz w:val="32"/>
          <w:szCs w:val="32"/>
        </w:rPr>
      </w:pPr>
    </w:p>
    <w:p>
      <w:pPr>
        <w:jc w:val="center"/>
        <w:rPr>
          <w:rFonts w:ascii="Calibri" w:hAnsi="Calibri"/>
          <w:b/>
          <w:sz w:val="32"/>
          <w:szCs w:val="32"/>
        </w:rPr>
      </w:pPr>
    </w:p>
    <w:p>
      <w:pPr>
        <w:jc w:val="center"/>
        <w:rPr>
          <w:rFonts w:ascii="Calibri" w:hAnsi="Calibri"/>
          <w:b/>
          <w:sz w:val="32"/>
          <w:szCs w:val="32"/>
        </w:rPr>
      </w:pPr>
    </w:p>
    <w:p>
      <w:pPr>
        <w:pBdr>
          <w:bottom w:val="single" w:color="auto" w:sz="6" w:space="2"/>
        </w:pBdr>
        <w:jc w:val="center"/>
        <w:rPr>
          <w:rFonts w:hint="eastAsia" w:ascii="Calibri" w:hAnsi="Calibri" w:eastAsia="宋体"/>
          <w:b/>
          <w:sz w:val="72"/>
          <w:szCs w:val="72"/>
          <w:lang w:val="en-US" w:eastAsia="zh-CN"/>
        </w:rPr>
      </w:pPr>
      <w:r>
        <w:rPr>
          <w:rFonts w:hint="eastAsia" w:ascii="Calibri" w:hAnsi="Calibri"/>
          <w:b/>
          <w:sz w:val="72"/>
          <w:szCs w:val="72"/>
          <w:lang w:val="en-US" w:eastAsia="zh-CN"/>
        </w:rPr>
        <w:t>版本信息</w:t>
      </w:r>
    </w:p>
    <w:p>
      <w:pPr>
        <w:jc w:val="left"/>
        <w:rPr>
          <w:rFonts w:hint="eastAsia"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hint="eastAsia"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tbl>
      <w:tblPr>
        <w:tblStyle w:val="8"/>
        <w:tblpPr w:leftFromText="180" w:rightFromText="180" w:vertAnchor="page" w:horzAnchor="margin" w:tblpXSpec="center" w:tblpY="7591"/>
        <w:tblW w:w="79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27"/>
        <w:gridCol w:w="37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235" w:type="dxa"/>
            <w:vMerge w:val="restart"/>
          </w:tcPr>
          <w:p>
            <w:pPr>
              <w:jc w:val="left"/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</w:pPr>
          </w:p>
          <w:p>
            <w:pPr>
              <w:jc w:val="left"/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</w:pPr>
            <w:r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  <w:t>文件状态：</w:t>
            </w:r>
            <w:r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  <w:br w:type="textWrapping"/>
            </w:r>
            <w:r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  <w:t>[√] 草稿</w:t>
            </w:r>
            <w:r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  <w:br w:type="textWrapping"/>
            </w:r>
            <w:r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  <w:t>[ ] 正在修改</w:t>
            </w:r>
          </w:p>
          <w:p>
            <w:pPr>
              <w:jc w:val="left"/>
              <w:rPr>
                <w:rFonts w:ascii="Calibri" w:hAnsi="Calibri" w:eastAsia="微软雅黑"/>
                <w:b/>
                <w:bCs/>
                <w:sz w:val="30"/>
                <w:szCs w:val="30"/>
              </w:rPr>
            </w:pPr>
            <w:r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  <w:t>[ ] 正式发布</w:t>
            </w:r>
          </w:p>
        </w:tc>
        <w:tc>
          <w:tcPr>
            <w:tcW w:w="1927" w:type="dxa"/>
            <w:tcBorders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部门</w:t>
            </w:r>
          </w:p>
        </w:tc>
        <w:tc>
          <w:tcPr>
            <w:tcW w:w="3743" w:type="dxa"/>
            <w:tcBorders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系统软件组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  <w:tc>
          <w:tcPr>
            <w:tcW w:w="19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版本</w:t>
            </w:r>
          </w:p>
        </w:tc>
        <w:tc>
          <w:tcPr>
            <w:tcW w:w="374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Cs/>
                <w:sz w:val="36"/>
                <w:szCs w:val="36"/>
              </w:rPr>
            </w:pPr>
            <w:r>
              <w:rPr>
                <w:rFonts w:hint="eastAsia" w:ascii="Calibri" w:hAnsi="Calibri"/>
                <w:bCs/>
                <w:sz w:val="36"/>
                <w:szCs w:val="36"/>
              </w:rPr>
              <w:t>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  <w:tc>
          <w:tcPr>
            <w:tcW w:w="19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作者</w:t>
            </w:r>
          </w:p>
        </w:tc>
        <w:tc>
          <w:tcPr>
            <w:tcW w:w="374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hint="eastAsia" w:ascii="Calibri" w:hAnsi="Calibri" w:eastAsia="宋体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Calibri" w:hAnsi="Calibri"/>
                <w:b/>
                <w:sz w:val="36"/>
                <w:szCs w:val="36"/>
                <w:lang w:val="en-US" w:eastAsia="zh-CN"/>
              </w:rPr>
              <w:t>朱坤华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  <w:tc>
          <w:tcPr>
            <w:tcW w:w="19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完成时间</w:t>
            </w:r>
          </w:p>
        </w:tc>
        <w:tc>
          <w:tcPr>
            <w:tcW w:w="374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  <w:tc>
          <w:tcPr>
            <w:tcW w:w="19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审核</w:t>
            </w:r>
          </w:p>
        </w:tc>
        <w:tc>
          <w:tcPr>
            <w:tcW w:w="374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  <w:tc>
          <w:tcPr>
            <w:tcW w:w="1927" w:type="dxa"/>
            <w:tcBorders>
              <w:top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审核时间</w:t>
            </w:r>
          </w:p>
        </w:tc>
        <w:tc>
          <w:tcPr>
            <w:tcW w:w="3743" w:type="dxa"/>
            <w:tcBorders>
              <w:top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905" w:type="dxa"/>
            <w:gridSpan w:val="3"/>
          </w:tcPr>
          <w:p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密级状态：绝密( )  秘密( )  内部资料(√)  公开( )</w:t>
            </w:r>
          </w:p>
        </w:tc>
      </w:tr>
    </w:tbl>
    <w:p>
      <w:pPr>
        <w:jc w:val="left"/>
        <w:rPr>
          <w:rFonts w:ascii="Calibri" w:hAnsi="Calibri"/>
          <w:sz w:val="24"/>
        </w:rPr>
      </w:pPr>
      <w:r>
        <w:rPr>
          <w:rFonts w:ascii="Calibri" w:hAnsi="Calibri"/>
          <w:b/>
          <w:sz w:val="36"/>
          <w:szCs w:val="36"/>
        </w:rPr>
        <w:br w:type="page"/>
      </w:r>
    </w:p>
    <w:p>
      <w:pPr>
        <w:jc w:val="left"/>
        <w:rPr>
          <w:rFonts w:ascii="Calibri" w:hAnsi="Calibri"/>
          <w:b/>
          <w:bCs/>
          <w:sz w:val="28"/>
          <w:szCs w:val="28"/>
        </w:rPr>
      </w:pPr>
      <w:r>
        <w:rPr>
          <w:rFonts w:hint="eastAsia" w:ascii="Calibri" w:hAnsi="Calibri"/>
          <w:b/>
          <w:bCs/>
          <w:sz w:val="28"/>
          <w:szCs w:val="28"/>
        </w:rPr>
        <w:t>修改记录:</w:t>
      </w:r>
    </w:p>
    <w:tbl>
      <w:tblPr>
        <w:tblStyle w:val="7"/>
        <w:tblW w:w="10377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845"/>
        <w:gridCol w:w="1845"/>
        <w:gridCol w:w="56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992" w:type="dxa"/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版本</w:t>
            </w:r>
          </w:p>
        </w:tc>
        <w:tc>
          <w:tcPr>
            <w:tcW w:w="1845" w:type="dxa"/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修订者</w:t>
            </w:r>
          </w:p>
        </w:tc>
        <w:tc>
          <w:tcPr>
            <w:tcW w:w="1845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时间</w:t>
            </w:r>
          </w:p>
        </w:tc>
        <w:tc>
          <w:tcPr>
            <w:tcW w:w="5695" w:type="dxa"/>
          </w:tcPr>
          <w:p>
            <w:pPr>
              <w:jc w:val="left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992" w:type="dxa"/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0.1</w:t>
            </w:r>
          </w:p>
        </w:tc>
        <w:tc>
          <w:tcPr>
            <w:tcW w:w="1845" w:type="dxa"/>
          </w:tcPr>
          <w:p>
            <w:pPr>
              <w:jc w:val="center"/>
              <w:rPr>
                <w:rFonts w:hint="eastAsia" w:ascii="Calibri" w:hAnsi="Calibri" w:eastAsia="宋体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lang w:val="en-US" w:eastAsia="zh-CN"/>
              </w:rPr>
              <w:t>朱坤华</w:t>
            </w:r>
          </w:p>
        </w:tc>
        <w:tc>
          <w:tcPr>
            <w:tcW w:w="1845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rFonts w:hint="eastAsia" w:ascii="Calibri" w:hAnsi="Calibri" w:eastAsia="宋体"/>
                <w:sz w:val="24"/>
                <w:lang w:eastAsia="zh-CN"/>
              </w:rPr>
            </w:pPr>
            <w:r>
              <w:rPr>
                <w:rFonts w:hint="eastAsia" w:ascii="Calibri" w:hAnsi="Calibri"/>
                <w:sz w:val="24"/>
                <w:lang w:val="en-US" w:eastAsia="zh-CN"/>
              </w:rPr>
              <w:t>2018</w:t>
            </w:r>
            <w:r>
              <w:rPr>
                <w:rFonts w:hint="default" w:ascii="Calibri" w:hAnsi="Calibri"/>
                <w:sz w:val="24"/>
                <w:lang w:val="en-US" w:eastAsia="zh-CN"/>
              </w:rPr>
              <w:t>/03/16</w:t>
            </w:r>
          </w:p>
        </w:tc>
        <w:tc>
          <w:tcPr>
            <w:tcW w:w="5695" w:type="dxa"/>
          </w:tcPr>
          <w:p>
            <w:pPr>
              <w:jc w:val="left"/>
              <w:rPr>
                <w:rFonts w:ascii="Calibri" w:hAnsi="Calibri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92" w:type="dxa"/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695" w:type="dxa"/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92" w:type="dxa"/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695" w:type="dxa"/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92" w:type="dxa"/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695" w:type="dxa"/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</w:tr>
    </w:tbl>
    <w:p>
      <w:pPr>
        <w:rPr>
          <w:rFonts w:hint="eastAsia"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br w:type="page"/>
      </w:r>
      <w:r>
        <w:rPr>
          <w:rFonts w:hint="eastAsia" w:ascii="Calibri" w:hAnsi="Calibri"/>
          <w:b/>
          <w:sz w:val="32"/>
          <w:szCs w:val="32"/>
        </w:rPr>
        <w:t>一. 背景及问题:</w:t>
      </w:r>
    </w:p>
    <w:p>
      <w:pPr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</w:rPr>
        <w:tab/>
      </w:r>
      <w:r>
        <w:rPr>
          <w:rFonts w:hint="eastAsia" w:ascii="Calibri" w:hAnsi="Calibri"/>
          <w:bCs/>
          <w:szCs w:val="21"/>
          <w:lang w:val="en-US" w:eastAsia="zh-CN"/>
        </w:rPr>
        <w:t>当同个芯片下项目众多，不同的项目对应的硬件产品的配置可能会不相同，比如项目之间可能DDR、LCD有差异，当有几个这种配置时，不仅我们开发的时候会容易混淆，客户也容易混淆。当客户烧录软件后出现问题事，由于客户可能不清楚之间差异，这可能会需要我们花不少时间弄清楚客户手上的板子是什么配置。如何防止大家都不会弄错呢，版本信息就是用于解决这个问题。</w:t>
      </w:r>
    </w:p>
    <w:p>
      <w:p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首先，一个配置的板子对应一个dts文件，不同配置的板子对应不同的dts文件。</w:t>
      </w:r>
    </w:p>
    <w:p>
      <w:p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然后，我们会预先在板子上烧录一个版本信息文件，文件的内容就是板子的配置，接着我们将多个dts文件打包到一个dtb.img里面，并烧录到板子上。</w:t>
      </w:r>
    </w:p>
    <w:p>
      <w:p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开机的时候，板子上的版本信息文件内容跟dtb.img里面的多个dtb文件一一匹配，匹配成功则加载dtb，不成功可能会导致不能成功开机。如此，我们完美的解决了问题，不管客户手上的板子是什么配置，我们总能用一个dtb.img就搞定，因为它能自动匹配对dtb。</w:t>
      </w:r>
    </w:p>
    <w:p>
      <w:p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但版本信息在代码中具体是如何跟dts匹配的呢？如何在其他代码中移植应用这个版本信息？</w:t>
      </w:r>
    </w:p>
    <w:p>
      <w:pPr>
        <w:rPr>
          <w:rFonts w:hint="eastAsia" w:ascii="Calibri" w:hAnsi="Calibri"/>
          <w:b/>
          <w:sz w:val="32"/>
          <w:szCs w:val="32"/>
        </w:rPr>
      </w:pPr>
    </w:p>
    <w:p>
      <w:pPr>
        <w:rPr>
          <w:rFonts w:hint="eastAsia" w:ascii="Calibri" w:hAnsi="Calibri"/>
          <w:b/>
          <w:sz w:val="32"/>
          <w:szCs w:val="32"/>
        </w:rPr>
      </w:pPr>
    </w:p>
    <w:p>
      <w:pPr>
        <w:rPr>
          <w:rFonts w:hint="eastAsia" w:ascii="Calibri" w:hAnsi="Calibri"/>
          <w:b/>
          <w:sz w:val="32"/>
          <w:szCs w:val="32"/>
        </w:rPr>
      </w:pPr>
      <w:r>
        <w:rPr>
          <w:rFonts w:hint="eastAsia" w:ascii="Calibri" w:hAnsi="Calibri"/>
          <w:b/>
          <w:sz w:val="32"/>
          <w:szCs w:val="32"/>
        </w:rPr>
        <w:t>二. 思路和方法:</w:t>
      </w:r>
    </w:p>
    <w:p>
      <w:pPr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</w:rPr>
        <w:tab/>
      </w:r>
      <w:r>
        <w:rPr>
          <w:rFonts w:hint="eastAsia" w:ascii="Calibri" w:hAnsi="Calibri"/>
          <w:bCs/>
          <w:szCs w:val="21"/>
          <w:lang w:val="en-US" w:eastAsia="zh-CN"/>
        </w:rPr>
        <w:t>问题来了，我们先想想：</w:t>
      </w:r>
    </w:p>
    <w:p>
      <w:pPr>
        <w:numPr>
          <w:ilvl w:val="0"/>
          <w:numId w:val="1"/>
        </w:num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如何把多个dts做到一个dtb.img里面？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20" w:firstLineChars="0"/>
        <w:rPr>
          <w:rFonts w:hint="eastAsia" w:ascii="Calibri" w:hAnsi="Calibri"/>
          <w:bCs/>
          <w:szCs w:val="21"/>
        </w:rPr>
      </w:pPr>
      <w:r>
        <w:rPr>
          <w:rFonts w:hint="eastAsia" w:ascii="Calibri" w:hAnsi="Calibri"/>
          <w:bCs/>
          <w:szCs w:val="21"/>
          <w:lang w:val="en-US" w:eastAsia="zh-CN"/>
        </w:rPr>
        <w:t>版本信息烧录到板子什么地方去了？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20" w:firstLineChars="0"/>
        <w:rPr>
          <w:rFonts w:hint="eastAsia" w:ascii="Calibri" w:hAnsi="Calibri"/>
          <w:bCs/>
          <w:szCs w:val="21"/>
        </w:rPr>
      </w:pPr>
      <w:r>
        <w:rPr>
          <w:rFonts w:hint="eastAsia" w:ascii="Calibri" w:hAnsi="Calibri"/>
          <w:bCs/>
          <w:szCs w:val="21"/>
          <w:lang w:val="en-US" w:eastAsia="zh-CN"/>
        </w:rPr>
        <w:t>如何再从dtb.img里面读到dtb？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20" w:firstLineChars="0"/>
        <w:rPr>
          <w:rFonts w:hint="eastAsia" w:ascii="Calibri" w:hAnsi="Calibri"/>
          <w:bCs/>
          <w:szCs w:val="21"/>
        </w:rPr>
      </w:pPr>
      <w:r>
        <w:rPr>
          <w:rFonts w:hint="eastAsia" w:ascii="Calibri" w:hAnsi="Calibri"/>
          <w:bCs/>
          <w:szCs w:val="21"/>
          <w:lang w:val="en-US" w:eastAsia="zh-CN"/>
        </w:rPr>
        <w:t>如何匹配版本信息？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好了，我们一个一个问题顺序了解：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val="en-US" w:eastAsia="zh-CN"/>
        </w:rPr>
        <w:t>问题一：</w:t>
      </w:r>
      <w:r>
        <w:rPr>
          <w:rFonts w:hint="eastAsia" w:ascii="Calibri" w:hAnsi="Calibri"/>
          <w:b/>
          <w:bCs w:val="0"/>
          <w:szCs w:val="21"/>
          <w:lang w:val="en-US" w:eastAsia="zh-CN"/>
        </w:rPr>
        <w:t>如何把多个dts做到一个dtb.img里面？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以S905X为例，因为这个项目下面已经有好几个配置了。如图：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6628765" cy="762000"/>
            <wp:effectExtent l="0" t="0" r="63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876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这几个文件我们是想要打包到dtb.img里面去的。如何打包呢？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Amlogic编译dtb.img的方法是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执行完环境和</w:t>
      </w:r>
      <w:r>
        <w:rPr>
          <w:rFonts w:eastAsia="Verdana;Geneva;Arial;Helvetica;" w:asciiTheme="minorAscii"/>
          <w:caps w:val="0"/>
          <w:smallCaps w:val="0"/>
          <w:color w:val="000000"/>
          <w:spacing w:val="0"/>
          <w:sz w:val="21"/>
          <w:szCs w:val="21"/>
        </w:rPr>
        <w:t>lunch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完产品后，直接</w:t>
      </w:r>
      <w:r>
        <w:rPr>
          <w:rFonts w:eastAsia="Verdana;Geneva;Arial;Helvetica;" w:asciiTheme="minorAscii"/>
          <w:caps w:val="0"/>
          <w:smallCaps w:val="0"/>
          <w:color w:val="000000"/>
          <w:spacing w:val="0"/>
          <w:sz w:val="21"/>
          <w:szCs w:val="21"/>
        </w:rPr>
        <w:t>make dtbimage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就可以编译</w:t>
      </w:r>
      <w:r>
        <w:rPr>
          <w:rFonts w:hint="eastAsia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  <w:lang w:eastAsia="zh-CN"/>
        </w:rPr>
        <w:t>，</w:t>
      </w:r>
      <w:r>
        <w:rPr>
          <w:rFonts w:hint="eastAsia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  <w:lang w:val="en-US" w:eastAsia="zh-CN"/>
        </w:rPr>
        <w:t>追踪一下编译规则，我们可以找到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编译</w:t>
      </w:r>
      <w:r>
        <w:rPr>
          <w:rFonts w:eastAsia="Verdana;Geneva;Arial;Helvetica;" w:asciiTheme="minorAscii"/>
          <w:caps w:val="0"/>
          <w:smallCaps w:val="0"/>
          <w:color w:val="000000"/>
          <w:spacing w:val="0"/>
          <w:sz w:val="21"/>
          <w:szCs w:val="21"/>
        </w:rPr>
        <w:t>dtb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的</w:t>
      </w:r>
      <w:r>
        <w:rPr>
          <w:rFonts w:eastAsia="Verdana;Geneva;Arial;Helvetica;" w:asciiTheme="minorAscii"/>
          <w:caps w:val="0"/>
          <w:smallCaps w:val="0"/>
          <w:color w:val="000000"/>
          <w:spacing w:val="0"/>
          <w:sz w:val="21"/>
          <w:szCs w:val="21"/>
        </w:rPr>
        <w:t>mk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文件是：</w:t>
      </w:r>
      <w:r>
        <w:rPr>
          <w:rFonts w:eastAsia="Verdana;Geneva;Arial;Helvetica;" w:asciiTheme="minorAscii"/>
          <w:caps w:val="0"/>
          <w:smallCaps w:val="0"/>
          <w:color w:val="000000"/>
          <w:spacing w:val="0"/>
          <w:sz w:val="21"/>
          <w:szCs w:val="21"/>
        </w:rPr>
        <w:t>device/amlogic/common/factory.mk</w:t>
      </w:r>
      <w:r>
        <w:rPr>
          <w:rFonts w:hint="eastAsia" w:asciiTheme="minorAscii"/>
          <w:caps w:val="0"/>
          <w:smallCaps w:val="0"/>
          <w:color w:val="000000"/>
          <w:spacing w:val="0"/>
          <w:sz w:val="21"/>
          <w:szCs w:val="21"/>
          <w:lang w:eastAsia="zh-CN"/>
        </w:rPr>
        <w:t>，</w:t>
      </w:r>
      <w:r>
        <w:rPr>
          <w:rFonts w:hint="eastAsia" w:asciiTheme="minorAscii"/>
          <w:caps w:val="0"/>
          <w:smallCaps w:val="0"/>
          <w:color w:val="000000"/>
          <w:spacing w:val="0"/>
          <w:sz w:val="21"/>
          <w:szCs w:val="21"/>
          <w:lang w:val="en-US" w:eastAsia="zh-CN"/>
        </w:rPr>
        <w:t>编译规则：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asciiTheme="minorAscii"/>
        </w:rPr>
        <w:drawing>
          <wp:inline distT="0" distB="0" distL="0" distR="0">
            <wp:extent cx="6120130" cy="6035040"/>
            <wp:effectExtent l="0" t="0" r="13970" b="3810"/>
            <wp:docPr id="1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Theme="minorAscii"/>
          <w:sz w:val="21"/>
          <w:szCs w:val="21"/>
        </w:rPr>
      </w:pPr>
      <w:r>
        <w:rPr>
          <w:rFonts w:hint="eastAsia" w:asciiTheme="minorAscii"/>
          <w:caps w:val="0"/>
          <w:smallCaps w:val="0"/>
          <w:color w:val="000000"/>
          <w:spacing w:val="0"/>
          <w:sz w:val="21"/>
          <w:szCs w:val="21"/>
          <w:lang w:val="en-US" w:eastAsia="zh-CN"/>
        </w:rPr>
        <w:t>这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里面</w:t>
      </w:r>
      <w:r>
        <w:rPr>
          <w:rFonts w:asciiTheme="minorAscii"/>
          <w:sz w:val="21"/>
          <w:szCs w:val="21"/>
        </w:rPr>
        <w:t>有两种情况：第一种是用将单个dts编译成dtb文件，然后直接把dtb拷贝成镜像文件。第二种，假如我们编译多个dtb文件的时候，也就是支持多个dts，这时会将这几个dtb文件最终用gzip压缩到dtb.img里面。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Ascii"/>
          <w:lang w:val="en-US" w:eastAsia="zh-CN"/>
        </w:rPr>
        <w:t>其中</w:t>
      </w:r>
      <w:r>
        <w:rPr>
          <w:rFonts w:asciiTheme="minorAscii"/>
        </w:rPr>
        <w:t>编译了哪几个dts文件，由KERNEL_DEVICETREE决定</w:t>
      </w:r>
      <w:r>
        <w:rPr>
          <w:rFonts w:hint="eastAsia" w:asciiTheme="minorAscii"/>
          <w:lang w:eastAsia="zh-CN"/>
        </w:rPr>
        <w:t>，</w:t>
      </w:r>
      <w:r>
        <w:rPr>
          <w:rFonts w:hint="eastAsia" w:asciiTheme="minorAscii"/>
          <w:lang w:val="en-US" w:eastAsia="zh-CN"/>
        </w:rPr>
        <w:t>我们再找下编译的mk文件可以找到</w:t>
      </w:r>
      <w:r>
        <w:rPr>
          <w:rFonts w:asciiTheme="minorAscii"/>
        </w:rPr>
        <w:t>：device/amlogic/stvs9/Kernel.mk</w:t>
      </w:r>
      <w:r>
        <w:rPr>
          <w:rFonts w:hint="eastAsia" w:asciiTheme="minorAscii"/>
          <w:lang w:eastAsia="zh-CN"/>
        </w:rPr>
        <w:t>，</w:t>
      </w:r>
      <w:r>
        <w:rPr>
          <w:rFonts w:hint="eastAsia" w:asciiTheme="minorAscii"/>
          <w:lang w:val="en-US" w:eastAsia="zh-CN"/>
        </w:rPr>
        <w:t>这时我们可以把我们想要编译的dts加进去。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asciiTheme="minorAscii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329565</wp:posOffset>
            </wp:positionH>
            <wp:positionV relativeFrom="paragraph">
              <wp:posOffset>86360</wp:posOffset>
            </wp:positionV>
            <wp:extent cx="6120130" cy="803910"/>
            <wp:effectExtent l="0" t="0" r="13970" b="15240"/>
            <wp:wrapSquare wrapText="largest"/>
            <wp:docPr id="2" name="图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ind w:firstLine="42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前面说到</w:t>
      </w:r>
      <w:r>
        <w:rPr>
          <w:rFonts w:asciiTheme="minorAscii"/>
          <w:sz w:val="21"/>
          <w:szCs w:val="21"/>
        </w:rPr>
        <w:t>压缩</w:t>
      </w:r>
      <w:r>
        <w:rPr>
          <w:rFonts w:hint="eastAsia" w:asciiTheme="minorAscii"/>
          <w:sz w:val="21"/>
          <w:szCs w:val="21"/>
          <w:lang w:val="en-US" w:eastAsia="zh-CN"/>
        </w:rPr>
        <w:t>dtb到dtb.img</w:t>
      </w:r>
      <w:r>
        <w:rPr>
          <w:rFonts w:asciiTheme="minorAscii"/>
          <w:sz w:val="21"/>
          <w:szCs w:val="21"/>
        </w:rPr>
        <w:t>，这个文件</w:t>
      </w:r>
      <w:r>
        <w:rPr>
          <w:rFonts w:hint="eastAsia" w:asciiTheme="minorAscii"/>
          <w:sz w:val="21"/>
          <w:szCs w:val="21"/>
          <w:lang w:val="en-US" w:eastAsia="zh-CN"/>
        </w:rPr>
        <w:t>烧录到板子上后，</w:t>
      </w:r>
      <w:r>
        <w:rPr>
          <w:rFonts w:asciiTheme="minorAscii"/>
          <w:sz w:val="21"/>
          <w:szCs w:val="21"/>
        </w:rPr>
        <w:t>uboot将</w:t>
      </w:r>
      <w:r>
        <w:rPr>
          <w:rFonts w:hint="eastAsia" w:asciiTheme="minorAscii"/>
          <w:sz w:val="21"/>
          <w:szCs w:val="21"/>
          <w:lang w:val="en-US" w:eastAsia="zh-CN"/>
        </w:rPr>
        <w:t>会读出来</w:t>
      </w:r>
      <w:r>
        <w:rPr>
          <w:rFonts w:asciiTheme="minorAscii"/>
          <w:sz w:val="21"/>
          <w:szCs w:val="21"/>
        </w:rPr>
        <w:t>做一个判断，</w:t>
      </w:r>
      <w:r>
        <w:rPr>
          <w:rFonts w:hint="eastAsia" w:asciiTheme="minorAscii"/>
          <w:sz w:val="21"/>
          <w:szCs w:val="21"/>
          <w:lang w:val="en-US" w:eastAsia="zh-CN"/>
        </w:rPr>
        <w:t>用于区分gzip格式的镜像和dtb拷贝的镜像，</w:t>
      </w:r>
      <w:r>
        <w:rPr>
          <w:rFonts w:asciiTheme="minorAscii"/>
        </w:rPr>
        <w:t>uboot/common/aml_dt.c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asciiTheme="minorAscii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6350</wp:posOffset>
            </wp:positionV>
            <wp:extent cx="6120130" cy="2162175"/>
            <wp:effectExtent l="0" t="0" r="13970" b="9525"/>
            <wp:wrapSquare wrapText="largest"/>
            <wp:docPr id="3" name="图像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ind w:firstLine="420" w:firstLineChars="0"/>
        <w:rPr>
          <w:rFonts w:asciiTheme="minorAscii"/>
        </w:rPr>
      </w:pPr>
      <w:r>
        <w:rPr>
          <w:rFonts w:asciiTheme="minorAscii"/>
        </w:rPr>
        <w:t>如果是gzip格式的文件，会解压后读取里面的内容，若不是gzip格式则就会直接返回dtb的地址。</w:t>
      </w:r>
    </w:p>
    <w:p>
      <w:pPr>
        <w:ind w:firstLine="420" w:firstLineChars="0"/>
        <w:rPr>
          <w:rFonts w:hint="eastAsia" w:eastAsia="宋体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所以，多个dts会用gzip 把编译出来的多个dtb文件，压缩到dtb.img里面去。</w:t>
      </w:r>
    </w:p>
    <w:p>
      <w:pPr>
        <w:ind w:firstLine="420" w:firstLineChars="0"/>
        <w:rPr>
          <w:rFonts w:asciiTheme="minorAscii"/>
        </w:rPr>
      </w:pPr>
    </w:p>
    <w:p>
      <w:pPr>
        <w:ind w:firstLine="420" w:firstLineChars="0"/>
        <w:rPr>
          <w:rFonts w:asciiTheme="minorAscii"/>
        </w:rPr>
      </w:pPr>
      <w:r>
        <w:rPr>
          <w:rFonts w:asciiTheme="minorAscii"/>
        </w:rPr>
        <w:t>dtb编译出来后，我们会讲dtb烧录到指定的地址上去：</w:t>
      </w:r>
    </w:p>
    <w:p>
      <w:pPr>
        <w:rPr>
          <w:rFonts w:asciiTheme="minorAscii"/>
        </w:rPr>
      </w:pPr>
      <w:r>
        <w:rPr>
          <w:rFonts w:asciiTheme="minorAscii"/>
        </w:rPr>
        <w:tab/>
      </w:r>
      <w:r>
        <w:rPr>
          <w:rFonts w:asciiTheme="minorAscii"/>
        </w:rPr>
        <w:t>fatload usb 0 1080000 dtb.img;</w:t>
      </w:r>
    </w:p>
    <w:p>
      <w:pPr>
        <w:rPr>
          <w:rFonts w:asciiTheme="minorAscii"/>
        </w:rPr>
      </w:pPr>
      <w:r>
        <w:rPr>
          <w:rFonts w:asciiTheme="minorAscii"/>
        </w:rPr>
        <w:tab/>
      </w:r>
      <w:r>
        <w:rPr>
          <w:rFonts w:asciiTheme="minorAscii"/>
        </w:rPr>
        <w:t>store dtb write 1080000;</w:t>
      </w:r>
    </w:p>
    <w:p>
      <w:pPr>
        <w:rPr>
          <w:rFonts w:asciiTheme="minorAscii"/>
        </w:rPr>
      </w:pPr>
    </w:p>
    <w:p>
      <w:pPr>
        <w:ind w:firstLine="420" w:firstLineChars="0"/>
        <w:rPr>
          <w:rFonts w:asciiTheme="minorAscii"/>
        </w:rPr>
      </w:pPr>
      <w:r>
        <w:rPr>
          <w:rFonts w:hint="eastAsia" w:asciiTheme="minorAscii"/>
          <w:b/>
          <w:bCs/>
          <w:lang w:val="en-US" w:eastAsia="zh-CN"/>
        </w:rPr>
        <w:t>问题二、</w:t>
      </w:r>
      <w:r>
        <w:rPr>
          <w:rFonts w:hint="eastAsia" w:ascii="Calibri" w:hAnsi="Calibri"/>
          <w:b/>
          <w:bCs w:val="0"/>
          <w:szCs w:val="21"/>
          <w:lang w:val="en-US" w:eastAsia="zh-CN"/>
        </w:rPr>
        <w:t>如何匹配版本信息</w:t>
      </w:r>
      <w:r>
        <w:rPr>
          <w:rFonts w:hint="eastAsia" w:ascii="Calibri" w:hAnsi="Calibri"/>
          <w:b/>
          <w:bCs/>
          <w:szCs w:val="21"/>
          <w:lang w:val="en-US" w:eastAsia="zh-CN"/>
        </w:rPr>
        <w:t>？</w:t>
      </w:r>
    </w:p>
    <w:p>
      <w:pPr>
        <w:numPr>
          <w:ilvl w:val="0"/>
          <w:numId w:val="0"/>
        </w:numPr>
        <w:ind w:left="420" w:leftChars="0"/>
        <w:rPr>
          <w:rFonts w:hint="eastAsia" w:ascii="Calibri" w:hAnsi="Calibri"/>
          <w:b w:val="0"/>
          <w:bCs w:val="0"/>
          <w:szCs w:val="21"/>
          <w:lang w:val="en-US" w:eastAsia="zh-CN"/>
        </w:rPr>
      </w:pPr>
      <w:r>
        <w:rPr>
          <w:rFonts w:hint="eastAsia" w:ascii="Calibri" w:hAnsi="Calibri"/>
          <w:b w:val="0"/>
          <w:bCs w:val="0"/>
          <w:szCs w:val="21"/>
          <w:lang w:val="en-US" w:eastAsia="zh-CN"/>
        </w:rPr>
        <w:t>首先，我们来看看dtb的数据存储结构，因为我们下面会用到里面的头信息。</w:t>
      </w:r>
    </w:p>
    <w:p>
      <w:pPr>
        <w:ind w:firstLine="420" w:firstLineChars="0"/>
        <w:rPr>
          <w:rFonts w:asciiTheme="minorAscii"/>
          <w:b/>
          <w:bCs/>
        </w:rPr>
      </w:pPr>
      <w:r>
        <w:rPr>
          <w:rFonts w:asciiTheme="minorAscii"/>
          <w:b w:val="0"/>
          <w:bCs w:val="0"/>
        </w:rPr>
        <w:t>单个dtb的dtb.img的来源是直接将后缀dtb的文件拷贝成img后缀的文件，其数据存储方式：</w:t>
      </w:r>
    </w:p>
    <w:tbl>
      <w:tblPr>
        <w:tblStyle w:val="7"/>
        <w:tblW w:w="2292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9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2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4"/>
              <w:jc w:val="center"/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sz w:val="21"/>
                <w:szCs w:val="21"/>
              </w:rPr>
              <w:t>DTB header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4"/>
              <w:jc w:val="center"/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sz w:val="21"/>
                <w:szCs w:val="21"/>
              </w:rPr>
              <w:t>alignment gap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4"/>
              <w:jc w:val="center"/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sz w:val="21"/>
                <w:szCs w:val="21"/>
              </w:rPr>
              <w:t>memory reserve map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4"/>
              <w:jc w:val="center"/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sz w:val="21"/>
                <w:szCs w:val="21"/>
              </w:rPr>
              <w:t>alignment gap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4"/>
              <w:jc w:val="center"/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sz w:val="21"/>
                <w:szCs w:val="21"/>
              </w:rPr>
              <w:t>device-tree structure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4"/>
              <w:jc w:val="center"/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sz w:val="21"/>
                <w:szCs w:val="21"/>
              </w:rPr>
              <w:t>alignment gap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4"/>
              <w:jc w:val="center"/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sz w:val="21"/>
                <w:szCs w:val="21"/>
              </w:rPr>
              <w:t>device-tree string</w:t>
            </w:r>
          </w:p>
        </w:tc>
      </w:tr>
    </w:tbl>
    <w:p>
      <w:pPr>
        <w:pStyle w:val="2"/>
        <w:rPr>
          <w:rFonts w:asciiTheme="minorAscii"/>
        </w:rPr>
      </w:pPr>
      <w:r>
        <w:rPr>
          <w:rFonts w:hAnsi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ab/>
      </w:r>
      <w:r>
        <w:rPr>
          <w:rFonts w:hAnsi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dtb header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结构：</w:t>
      </w:r>
    </w:p>
    <w:tbl>
      <w:tblPr>
        <w:tblStyle w:val="7"/>
        <w:tblW w:w="2292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9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2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4"/>
              <w:jc w:val="center"/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sz w:val="21"/>
                <w:szCs w:val="21"/>
              </w:rPr>
              <w:t>magic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4"/>
              <w:jc w:val="center"/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sz w:val="21"/>
                <w:szCs w:val="21"/>
              </w:rPr>
              <w:t>totalsize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4"/>
              <w:jc w:val="center"/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sz w:val="21"/>
                <w:szCs w:val="21"/>
              </w:rPr>
              <w:t>off_dt_struct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4"/>
              <w:jc w:val="center"/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sz w:val="21"/>
                <w:szCs w:val="21"/>
              </w:rPr>
              <w:t>off_dt_strings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4"/>
              <w:jc w:val="center"/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sz w:val="21"/>
                <w:szCs w:val="21"/>
              </w:rPr>
              <w:t>off_mem_rsvmap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4"/>
              <w:jc w:val="center"/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sz w:val="21"/>
                <w:szCs w:val="21"/>
              </w:rPr>
              <w:t>version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4"/>
              <w:jc w:val="center"/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sz w:val="21"/>
                <w:szCs w:val="21"/>
              </w:rPr>
              <w:t>…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ascii="Calibri" w:hAnsi="Calibri"/>
          <w:b w:val="0"/>
          <w:bCs w:val="0"/>
          <w:szCs w:val="21"/>
          <w:lang w:val="en-US" w:eastAsia="zh-CN"/>
        </w:rPr>
      </w:pPr>
    </w:p>
    <w:p>
      <w:pPr>
        <w:rPr>
          <w:rFonts w:asciiTheme="minorAscii"/>
          <w:sz w:val="21"/>
          <w:szCs w:val="21"/>
        </w:rPr>
      </w:pPr>
      <w:r>
        <w:rPr>
          <w:rFonts w:hint="eastAsia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  <w:lang w:val="en-US" w:eastAsia="zh-CN"/>
        </w:rPr>
        <w:t>再看看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多个</w:t>
      </w:r>
      <w:r>
        <w:rPr>
          <w:rFonts w:eastAsia="Verdana;Geneva;Arial;Helvetica;" w:asciiTheme="minorAscii"/>
          <w:caps w:val="0"/>
          <w:smallCaps w:val="0"/>
          <w:color w:val="000000"/>
          <w:spacing w:val="0"/>
          <w:sz w:val="21"/>
          <w:szCs w:val="21"/>
        </w:rPr>
        <w:t>dtb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 xml:space="preserve">的 </w:t>
      </w:r>
      <w:r>
        <w:rPr>
          <w:rFonts w:eastAsia="Verdana;Geneva;Arial;Helvetica;" w:asciiTheme="minorAscii"/>
          <w:caps w:val="0"/>
          <w:smallCaps w:val="0"/>
          <w:color w:val="000000"/>
          <w:spacing w:val="0"/>
          <w:sz w:val="21"/>
          <w:szCs w:val="21"/>
        </w:rPr>
        <w:t xml:space="preserve">Dtb.img 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结构</w:t>
      </w:r>
    </w:p>
    <w:tbl>
      <w:tblPr>
        <w:tblStyle w:val="7"/>
        <w:tblW w:w="6345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75"/>
        <w:gridCol w:w="2205"/>
        <w:gridCol w:w="226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4"/>
              <w:jc w:val="center"/>
              <w:rPr>
                <w:rFonts w:asciiTheme="minorAscii"/>
              </w:rPr>
            </w:pPr>
            <w:r>
              <w:rPr>
                <w:rFonts w:asciiTheme="minorAscii"/>
              </w:rPr>
              <w:t>数据</w:t>
            </w:r>
          </w:p>
        </w:tc>
        <w:tc>
          <w:tcPr>
            <w:tcW w:w="22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4"/>
              <w:jc w:val="center"/>
              <w:rPr>
                <w:rFonts w:asciiTheme="minorAscii"/>
              </w:rPr>
            </w:pPr>
            <w:r>
              <w:rPr>
                <w:rFonts w:asciiTheme="minorAscii"/>
              </w:rPr>
              <w:t>偏移</w:t>
            </w:r>
          </w:p>
        </w:tc>
        <w:tc>
          <w:tcPr>
            <w:tcW w:w="22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4"/>
              <w:suppressLineNumbers/>
              <w:ind w:left="0" w:right="1417" w:firstLine="0"/>
              <w:jc w:val="center"/>
              <w:rPr>
                <w:rFonts w:asciiTheme="minorAscii"/>
              </w:rPr>
            </w:pPr>
            <w:r>
              <w:rPr>
                <w:rFonts w:asciiTheme="minorAscii"/>
              </w:rPr>
              <w:t>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87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4"/>
              <w:jc w:val="center"/>
              <w:rPr>
                <w:rFonts w:asciiTheme="minorAscii"/>
              </w:rPr>
            </w:pPr>
            <w:r>
              <w:rPr>
                <w:rFonts w:asciiTheme="minorAscii"/>
              </w:rPr>
              <w:t>头</w:t>
            </w:r>
          </w:p>
        </w:tc>
        <w:tc>
          <w:tcPr>
            <w:tcW w:w="220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4"/>
              <w:jc w:val="center"/>
              <w:rPr>
                <w:rFonts w:asciiTheme="minorAscii"/>
              </w:rPr>
            </w:pPr>
            <w:r>
              <w:rPr>
                <w:rFonts w:asciiTheme="minorAscii"/>
              </w:rPr>
              <w:t>第0~3字节</w:t>
            </w:r>
          </w:p>
        </w:tc>
        <w:tc>
          <w:tcPr>
            <w:tcW w:w="226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4"/>
              <w:jc w:val="center"/>
              <w:rPr>
                <w:rFonts w:asciiTheme="minorAscii"/>
              </w:rPr>
            </w:pPr>
            <w:r>
              <w:rPr>
                <w:rFonts w:asciiTheme="minorAscii"/>
              </w:rPr>
              <w:t>0x5f4c4d41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87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4"/>
              <w:jc w:val="center"/>
              <w:rPr>
                <w:rFonts w:asciiTheme="minorAscii"/>
              </w:rPr>
            </w:pPr>
            <w:r>
              <w:rPr>
                <w:rFonts w:asciiTheme="minorAscii"/>
              </w:rPr>
              <w:t>版本控制</w:t>
            </w:r>
          </w:p>
        </w:tc>
        <w:tc>
          <w:tcPr>
            <w:tcW w:w="220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4"/>
              <w:jc w:val="center"/>
              <w:rPr>
                <w:rFonts w:asciiTheme="minorAscii"/>
              </w:rPr>
            </w:pPr>
            <w:r>
              <w:rPr>
                <w:rFonts w:asciiTheme="minorAscii"/>
              </w:rPr>
              <w:t>第4~7字节</w:t>
            </w:r>
          </w:p>
        </w:tc>
        <w:tc>
          <w:tcPr>
            <w:tcW w:w="226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4"/>
              <w:jc w:val="center"/>
              <w:rPr>
                <w:rFonts w:asciiTheme="minorAscii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87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4"/>
              <w:jc w:val="center"/>
              <w:rPr>
                <w:rFonts w:asciiTheme="minorAscii"/>
              </w:rPr>
            </w:pPr>
            <w:r>
              <w:rPr>
                <w:rFonts w:asciiTheme="minorAscii"/>
              </w:rPr>
              <w:t>dtb数量</w:t>
            </w:r>
          </w:p>
        </w:tc>
        <w:tc>
          <w:tcPr>
            <w:tcW w:w="220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4"/>
              <w:jc w:val="center"/>
              <w:rPr>
                <w:rFonts w:asciiTheme="minorAscii"/>
              </w:rPr>
            </w:pPr>
            <w:r>
              <w:rPr>
                <w:rFonts w:asciiTheme="minorAscii"/>
              </w:rPr>
              <w:t>第8～11字节</w:t>
            </w:r>
          </w:p>
        </w:tc>
        <w:tc>
          <w:tcPr>
            <w:tcW w:w="226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4"/>
              <w:jc w:val="center"/>
              <w:rPr>
                <w:rFonts w:asciiTheme="minorAscii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87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4"/>
              <w:jc w:val="center"/>
              <w:rPr>
                <w:rFonts w:asciiTheme="minorAscii"/>
              </w:rPr>
            </w:pPr>
            <w:r>
              <w:rPr>
                <w:rFonts w:asciiTheme="minorAscii"/>
              </w:rPr>
              <w:t>第一个dtb数据</w:t>
            </w:r>
          </w:p>
        </w:tc>
        <w:tc>
          <w:tcPr>
            <w:tcW w:w="220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4"/>
              <w:jc w:val="center"/>
              <w:rPr>
                <w:rFonts w:asciiTheme="minorAscii"/>
              </w:rPr>
            </w:pPr>
            <w:r>
              <w:rPr>
                <w:rFonts w:asciiTheme="minorAscii"/>
              </w:rPr>
              <w:t>起始12～</w:t>
            </w:r>
          </w:p>
        </w:tc>
        <w:tc>
          <w:tcPr>
            <w:tcW w:w="226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4"/>
              <w:jc w:val="center"/>
              <w:rPr>
                <w:rFonts w:asciiTheme="minorAscii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87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4"/>
              <w:jc w:val="center"/>
              <w:rPr>
                <w:rFonts w:asciiTheme="minorAscii"/>
              </w:rPr>
            </w:pPr>
            <w:r>
              <w:rPr>
                <w:rFonts w:asciiTheme="minorAscii"/>
              </w:rPr>
              <w:t>第二个dtb数据</w:t>
            </w:r>
          </w:p>
        </w:tc>
        <w:tc>
          <w:tcPr>
            <w:tcW w:w="220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4"/>
              <w:jc w:val="center"/>
              <w:rPr>
                <w:rFonts w:asciiTheme="minorAscii"/>
              </w:rPr>
            </w:pPr>
            <w:r>
              <w:rPr>
                <w:rFonts w:asciiTheme="minorAscii"/>
              </w:rPr>
              <w:t>...</w:t>
            </w:r>
          </w:p>
        </w:tc>
        <w:tc>
          <w:tcPr>
            <w:tcW w:w="226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4"/>
              <w:jc w:val="center"/>
              <w:rPr>
                <w:rFonts w:asciiTheme="minorAscii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87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4"/>
              <w:jc w:val="center"/>
              <w:rPr>
                <w:rFonts w:asciiTheme="minorAscii"/>
              </w:rPr>
            </w:pPr>
            <w:r>
              <w:rPr>
                <w:rFonts w:asciiTheme="minorAscii"/>
              </w:rPr>
              <w:t>...</w:t>
            </w:r>
          </w:p>
        </w:tc>
        <w:tc>
          <w:tcPr>
            <w:tcW w:w="220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4"/>
              <w:jc w:val="center"/>
              <w:rPr>
                <w:rFonts w:asciiTheme="minorAscii"/>
              </w:rPr>
            </w:pPr>
            <w:r>
              <w:rPr>
                <w:rFonts w:asciiTheme="minorAscii"/>
              </w:rPr>
              <w:t>...</w:t>
            </w:r>
          </w:p>
        </w:tc>
        <w:tc>
          <w:tcPr>
            <w:tcW w:w="226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4"/>
              <w:jc w:val="center"/>
              <w:rPr>
                <w:rFonts w:asciiTheme="minorAscii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87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4"/>
              <w:jc w:val="center"/>
              <w:rPr>
                <w:rFonts w:asciiTheme="minorAscii"/>
              </w:rPr>
            </w:pPr>
            <w:r>
              <w:rPr>
                <w:rFonts w:asciiTheme="minorAscii"/>
              </w:rPr>
              <w:t>第N个dtb数据</w:t>
            </w:r>
          </w:p>
        </w:tc>
        <w:tc>
          <w:tcPr>
            <w:tcW w:w="220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4"/>
              <w:jc w:val="center"/>
              <w:rPr>
                <w:rFonts w:asciiTheme="minorAscii"/>
              </w:rPr>
            </w:pPr>
          </w:p>
        </w:tc>
        <w:tc>
          <w:tcPr>
            <w:tcW w:w="226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4"/>
              <w:jc w:val="center"/>
              <w:rPr>
                <w:rFonts w:asciiTheme="minorAscii"/>
              </w:rPr>
            </w:pPr>
          </w:p>
        </w:tc>
      </w:tr>
    </w:tbl>
    <w:p>
      <w:pPr>
        <w:ind w:firstLine="420" w:firstLineChars="0"/>
        <w:rPr>
          <w:rFonts w:hint="eastAsia" w:eastAsia="宋体" w:asciiTheme="minorAscii"/>
          <w:b w:val="0"/>
          <w:bCs w:val="0"/>
          <w:lang w:val="en-US" w:eastAsia="zh-CN"/>
        </w:rPr>
      </w:pPr>
    </w:p>
    <w:p>
      <w:pPr>
        <w:rPr>
          <w:rFonts w:asciiTheme="minorAscii"/>
        </w:rPr>
      </w:pPr>
      <w:r>
        <w:rPr>
          <w:rFonts w:eastAsia="Verdana;Geneva;Arial;Helvetica;" w:asciiTheme="minorAscii"/>
          <w:caps w:val="0"/>
          <w:smallCaps w:val="0"/>
          <w:color w:val="000000"/>
          <w:spacing w:val="0"/>
        </w:rPr>
        <w:tab/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其中，单个</w:t>
      </w:r>
      <w:r>
        <w:rPr>
          <w:rFonts w:eastAsia="Verdana;Geneva;Arial;Helvetica;" w:asciiTheme="minorAscii"/>
          <w:caps w:val="0"/>
          <w:smallCaps w:val="0"/>
          <w:color w:val="000000"/>
          <w:spacing w:val="0"/>
          <w:sz w:val="21"/>
          <w:szCs w:val="21"/>
        </w:rPr>
        <w:t>dtb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做的</w:t>
      </w:r>
      <w:r>
        <w:rPr>
          <w:rFonts w:eastAsia="Verdana;Geneva;Arial;Helvetica;" w:asciiTheme="minorAscii"/>
          <w:caps w:val="0"/>
          <w:smallCaps w:val="0"/>
          <w:color w:val="000000"/>
          <w:spacing w:val="0"/>
          <w:sz w:val="21"/>
          <w:szCs w:val="21"/>
        </w:rPr>
        <w:t>dtb.img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的</w:t>
      </w:r>
      <w:r>
        <w:rPr>
          <w:rFonts w:eastAsia="Verdana;Geneva;Arial;Helvetica;" w:asciiTheme="minorAscii"/>
          <w:caps w:val="0"/>
          <w:smallCaps w:val="0"/>
          <w:color w:val="000000"/>
          <w:spacing w:val="0"/>
          <w:sz w:val="21"/>
          <w:szCs w:val="21"/>
        </w:rPr>
        <w:t xml:space="preserve">dtb 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头的</w:t>
      </w:r>
      <w:r>
        <w:rPr>
          <w:rFonts w:hAnsi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magic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是一个固定的值，</w:t>
      </w:r>
      <w:r>
        <w:rPr>
          <w:rFonts w:hAnsi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0xd00dfeed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（大端）或者</w:t>
      </w:r>
      <w:r>
        <w:rPr>
          <w:rFonts w:hAnsi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0xedfe0dd0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（小端）。用命令可以直接看到：</w:t>
      </w:r>
    </w:p>
    <w:p>
      <w:pPr>
        <w:pStyle w:val="2"/>
        <w:rPr>
          <w:rFonts w:asciiTheme="minorAscii"/>
        </w:rPr>
      </w:pPr>
      <w:r>
        <w:rPr>
          <w:rFonts w:asciiTheme="minorAscii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57885"/>
            <wp:effectExtent l="0" t="0" r="13970" b="18415"/>
            <wp:wrapSquare wrapText="largest"/>
            <wp:docPr id="5" name="图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Verdana;Geneva;Arial;Helvetica;" w:asciiTheme="minorAscii"/>
          <w:caps w:val="0"/>
          <w:smallCaps w:val="0"/>
          <w:color w:val="000000"/>
          <w:spacing w:val="0"/>
          <w:sz w:val="21"/>
          <w:szCs w:val="21"/>
        </w:rPr>
        <w:tab/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可以看</w:t>
      </w:r>
      <w:r>
        <w:rPr>
          <w:rFonts w:hint="eastAsia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  <w:lang w:val="en-US" w:eastAsia="zh-CN"/>
        </w:rPr>
        <w:tab/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到</w:t>
      </w:r>
      <w:r>
        <w:rPr>
          <w:rFonts w:hAnsi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dtb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的前面</w:t>
      </w:r>
      <w:r>
        <w:rPr>
          <w:rFonts w:hAnsi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4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个字节就是</w:t>
      </w:r>
      <w:r>
        <w:rPr>
          <w:rFonts w:hAnsi="Verdana;Geneva;Arial;Helvetica;" w:asciiTheme="minorAscii"/>
          <w:b/>
          <w:bCs/>
          <w:i w:val="0"/>
          <w:caps w:val="0"/>
          <w:smallCaps w:val="0"/>
          <w:color w:val="000000"/>
          <w:spacing w:val="0"/>
          <w:sz w:val="21"/>
          <w:szCs w:val="21"/>
        </w:rPr>
        <w:t>0xd00dfeed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，也就是</w:t>
      </w:r>
      <w:r>
        <w:rPr>
          <w:rFonts w:hAnsi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magic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。</w:t>
      </w:r>
      <w:r>
        <w:rPr>
          <w:rStyle w:val="15"/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综上，我们只要提取待验证</w:t>
      </w:r>
      <w:r>
        <w:rPr>
          <w:rStyle w:val="15"/>
          <w:rFonts w:hAnsi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dtb</w:t>
      </w:r>
      <w:r>
        <w:rPr>
          <w:rStyle w:val="15"/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的地址上的数据的前四个字节，与</w:t>
      </w:r>
      <w:r>
        <w:rPr>
          <w:rStyle w:val="15"/>
          <w:rFonts w:hAnsi="Verdana;Geneva;Arial;Helvetica;" w:asciiTheme="minorAscii"/>
          <w:b/>
          <w:bCs/>
          <w:i w:val="0"/>
          <w:caps w:val="0"/>
          <w:smallCaps w:val="0"/>
          <w:color w:val="000000"/>
          <w:spacing w:val="0"/>
          <w:sz w:val="21"/>
          <w:szCs w:val="21"/>
        </w:rPr>
        <w:t>0xd00dfeed</w:t>
      </w:r>
      <w:r>
        <w:rPr>
          <w:rStyle w:val="15"/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（大端）或者</w:t>
      </w:r>
      <w:r>
        <w:rPr>
          <w:rStyle w:val="15"/>
          <w:rFonts w:hAnsi="Verdana;Geneva;Arial;Helvetica;" w:asciiTheme="minorAscii"/>
          <w:b/>
          <w:bCs/>
          <w:i w:val="0"/>
          <w:caps w:val="0"/>
          <w:smallCaps w:val="0"/>
          <w:color w:val="000000"/>
          <w:spacing w:val="0"/>
          <w:sz w:val="21"/>
          <w:szCs w:val="21"/>
        </w:rPr>
        <w:t>0xedfe0dd0</w:t>
      </w:r>
      <w:r>
        <w:rPr>
          <w:rStyle w:val="15"/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（</w:t>
      </w:r>
      <w:bookmarkStart w:id="0" w:name="_GoBack"/>
      <w:bookmarkEnd w:id="0"/>
      <w:r>
        <w:rPr>
          <w:rStyle w:val="15"/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小端）进行比较，如果匹配的话，就说明对应待验证</w:t>
      </w:r>
      <w:r>
        <w:rPr>
          <w:rStyle w:val="15"/>
          <w:rFonts w:hAnsi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dtb</w:t>
      </w:r>
      <w:r>
        <w:rPr>
          <w:rStyle w:val="15"/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就是一个合法的</w:t>
      </w:r>
      <w:r>
        <w:rPr>
          <w:rStyle w:val="15"/>
          <w:rFonts w:hAnsi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dtb</w:t>
      </w:r>
      <w:r>
        <w:rPr>
          <w:rStyle w:val="15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，代码</w:t>
      </w:r>
      <w:r>
        <w:rPr>
          <w:rStyle w:val="15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1"/>
          <w:szCs w:val="21"/>
        </w:rPr>
        <w:t>common/aml_dt.c</w:t>
      </w:r>
      <w:r>
        <w:rPr>
          <w:rStyle w:val="15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里面判断如果是单个</w:t>
      </w:r>
      <w:r>
        <w:rPr>
          <w:rStyle w:val="15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1"/>
          <w:szCs w:val="21"/>
        </w:rPr>
        <w:t>dtb</w:t>
      </w:r>
      <w:r>
        <w:rPr>
          <w:rStyle w:val="15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的</w:t>
      </w:r>
      <w:r>
        <w:rPr>
          <w:rStyle w:val="15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1"/>
          <w:szCs w:val="21"/>
        </w:rPr>
        <w:t>dtb.img</w:t>
      </w:r>
      <w:r>
        <w:rPr>
          <w:rStyle w:val="15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，会直接把</w:t>
      </w:r>
      <w:r>
        <w:rPr>
          <w:rStyle w:val="15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1"/>
          <w:szCs w:val="21"/>
        </w:rPr>
        <w:t>fdt</w:t>
      </w:r>
      <w:r>
        <w:rPr>
          <w:rStyle w:val="15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的地址返回回去。</w:t>
      </w:r>
    </w:p>
    <w:p>
      <w:pPr>
        <w:rPr>
          <w:rFonts w:asciiTheme="minorAscii"/>
          <w:b w:val="0"/>
          <w:bCs w:val="0"/>
        </w:rPr>
      </w:pPr>
    </w:p>
    <w:p>
      <w:pPr>
        <w:rPr>
          <w:rFonts w:asciiTheme="minorAscii"/>
          <w:b w:val="0"/>
          <w:bCs w:val="0"/>
        </w:rPr>
      </w:pPr>
    </w:p>
    <w:p>
      <w:pPr>
        <w:rPr>
          <w:rFonts w:asciiTheme="minorAscii"/>
          <w:b w:val="0"/>
          <w:bCs w:val="0"/>
        </w:rPr>
      </w:pPr>
    </w:p>
    <w:p>
      <w:pPr>
        <w:rPr>
          <w:rFonts w:hint="eastAsia" w:asciiTheme="minorAscii"/>
          <w:b w:val="0"/>
          <w:bCs w:val="0"/>
        </w:rPr>
      </w:pPr>
    </w:p>
    <w:p>
      <w:pPr>
        <w:ind w:firstLine="420" w:firstLineChars="0"/>
        <w:rPr>
          <w:rFonts w:hint="eastAsia" w:ascii="Calibri" w:hAnsi="Calibri"/>
          <w:b w:val="0"/>
          <w:bCs w:val="0"/>
          <w:sz w:val="32"/>
          <w:szCs w:val="32"/>
        </w:rPr>
      </w:pPr>
    </w:p>
    <w:p>
      <w:pPr>
        <w:rPr>
          <w:rFonts w:hint="eastAsia" w:ascii="Calibri" w:hAnsi="Calibri"/>
          <w:b w:val="0"/>
          <w:bCs/>
          <w:sz w:val="32"/>
          <w:szCs w:val="32"/>
        </w:rPr>
      </w:pPr>
    </w:p>
    <w:p>
      <w:pPr>
        <w:rPr>
          <w:rFonts w:hint="eastAsia" w:ascii="Calibri" w:hAnsi="Calibri"/>
          <w:b/>
          <w:sz w:val="32"/>
          <w:szCs w:val="32"/>
        </w:rPr>
      </w:pPr>
      <w:r>
        <w:rPr>
          <w:rFonts w:hint="eastAsia" w:ascii="Calibri" w:hAnsi="Calibri"/>
          <w:b/>
          <w:sz w:val="32"/>
          <w:szCs w:val="32"/>
        </w:rPr>
        <w:t>三. 技术总结</w:t>
      </w:r>
    </w:p>
    <w:p>
      <w:pPr>
        <w:rPr>
          <w:rFonts w:hint="eastAsia" w:ascii="Calibri" w:hAnsi="Calibri"/>
          <w:bCs/>
          <w:szCs w:val="21"/>
        </w:rPr>
      </w:pPr>
      <w:r>
        <w:rPr>
          <w:rFonts w:hint="eastAsia" w:ascii="Calibri" w:hAnsi="Calibri"/>
          <w:bCs/>
          <w:szCs w:val="21"/>
        </w:rPr>
        <w:tab/>
      </w:r>
      <w:r>
        <w:rPr>
          <w:rFonts w:hint="eastAsia" w:ascii="Calibri" w:hAnsi="Calibri"/>
          <w:bCs/>
          <w:szCs w:val="21"/>
        </w:rPr>
        <w:t xml:space="preserve">主要描述此问题相关技术总结, 可以有哪些扩展的应用, 可以用来解决哪些其它的问题. </w:t>
      </w:r>
    </w:p>
    <w:p>
      <w:pPr>
        <w:rPr>
          <w:rFonts w:hint="eastAsia" w:ascii="Calibri" w:hAnsi="Calibri"/>
          <w:bCs/>
          <w:szCs w:val="21"/>
        </w:rPr>
      </w:pPr>
    </w:p>
    <w:p>
      <w:pPr>
        <w:rPr>
          <w:rFonts w:hint="eastAsia" w:ascii="Calibri" w:hAnsi="Calibri"/>
          <w:bCs/>
          <w:szCs w:val="21"/>
        </w:rPr>
      </w:pPr>
    </w:p>
    <w:p>
      <w:pPr>
        <w:rPr>
          <w:rFonts w:hint="eastAsia" w:ascii="Calibri" w:hAnsi="Calibri"/>
          <w:bCs/>
          <w:szCs w:val="21"/>
        </w:rPr>
      </w:pPr>
    </w:p>
    <w:p>
      <w:pPr>
        <w:rPr>
          <w:rFonts w:hint="eastAsia" w:ascii="Calibri" w:hAnsi="Calibri"/>
          <w:bCs/>
          <w:szCs w:val="21"/>
        </w:rPr>
      </w:pPr>
    </w:p>
    <w:p>
      <w:pPr>
        <w:rPr>
          <w:rFonts w:hint="eastAsia" w:ascii="Calibri" w:hAnsi="Calibri"/>
          <w:bCs/>
          <w:szCs w:val="21"/>
        </w:rPr>
      </w:pPr>
    </w:p>
    <w:p>
      <w:pPr>
        <w:rPr>
          <w:rFonts w:hint="eastAsia" w:ascii="Calibri" w:hAnsi="Calibri"/>
          <w:bCs/>
          <w:szCs w:val="21"/>
        </w:rPr>
      </w:pPr>
    </w:p>
    <w:p>
      <w:pPr>
        <w:rPr>
          <w:rFonts w:hint="eastAsia" w:ascii="Calibri" w:hAnsi="Calibri"/>
          <w:bCs/>
          <w:szCs w:val="21"/>
        </w:rPr>
      </w:pPr>
    </w:p>
    <w:p>
      <w:pPr>
        <w:rPr>
          <w:rFonts w:hint="eastAsia" w:ascii="Calibri" w:hAnsi="Calibri"/>
          <w:bCs/>
          <w:szCs w:val="21"/>
        </w:rPr>
      </w:pPr>
      <w:r>
        <w:rPr>
          <w:rFonts w:hint="eastAsia" w:ascii="Calibri" w:hAnsi="Calibri"/>
          <w:bCs/>
          <w:szCs w:val="21"/>
        </w:rPr>
        <w:t xml:space="preserve">文档整体描述简洁明了, 可以插入代码及图片以助理解.  </w:t>
      </w:r>
    </w:p>
    <w:sectPr>
      <w:footerReference r:id="rId7" w:type="first"/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1"/>
    <w:family w:val="auto"/>
    <w:pitch w:val="default"/>
    <w:sig w:usb0="A10006FF" w:usb1="4000205B" w:usb2="00000010" w:usb3="00000000" w:csb0="2000019F" w:csb1="00000000"/>
  </w:font>
  <w:font w:name="Noto Sans CJK SC Regular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;Geneva;Arial;Helvetica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rPr>
        <w:b/>
        <w:sz w:val="24"/>
        <w:szCs w:val="24"/>
      </w:rPr>
    </w:pPr>
    <w:r>
      <w:rPr>
        <w:rFonts w:hint="eastAsia"/>
        <w:b/>
        <w:sz w:val="24"/>
        <w:szCs w:val="24"/>
      </w:rPr>
      <w:t xml:space="preserve">内部资料,不得扩散                        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 xml:space="preserve"> PAGE   \* MERGEFORMAT </w:instrText>
    </w:r>
    <w:r>
      <w:rPr>
        <w:b/>
        <w:sz w:val="24"/>
        <w:szCs w:val="24"/>
      </w:rPr>
      <w:fldChar w:fldCharType="separate"/>
    </w:r>
    <w:r>
      <w:rPr>
        <w:b/>
        <w:sz w:val="24"/>
        <w:szCs w:val="24"/>
      </w:rPr>
      <w:t>3</w:t>
    </w:r>
    <w:r>
      <w:rPr>
        <w:b/>
        <w:sz w:val="24"/>
        <w:szCs w:val="24"/>
      </w:rPr>
      <w:fldChar w:fldCharType="end"/>
    </w:r>
    <w:r>
      <w:rPr>
        <w:b/>
        <w:sz w:val="24"/>
        <w:szCs w:val="24"/>
      </w:rPr>
      <w:t xml:space="preserve">     </w:t>
    </w:r>
    <w:r>
      <w:rPr>
        <w:rFonts w:hint="eastAsia"/>
        <w:b/>
        <w:sz w:val="24"/>
        <w:szCs w:val="24"/>
      </w:rPr>
      <w:t xml:space="preserve">  </w:t>
    </w:r>
    <w:r>
      <w:rPr>
        <w:b/>
        <w:sz w:val="24"/>
        <w:szCs w:val="24"/>
      </w:rPr>
      <w:t xml:space="preserve">            Geniatech, Inc. Proprietary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sz w:val="24"/>
        <w:szCs w:val="24"/>
      </w:rPr>
    </w:pPr>
    <w:r>
      <w:rPr>
        <w:rFonts w:hint="eastAsia"/>
        <w:sz w:val="24"/>
        <w:szCs w:val="24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sz w:val="24"/>
      </w:rPr>
    </w:pPr>
    <w:r>
      <w:rPr>
        <w:rFonts w:hint="eastAsia"/>
        <w:sz w:val="24"/>
      </w:rPr>
      <w:t>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double" w:color="auto" w:sz="6" w:space="1"/>
      </w:pBdr>
      <w:jc w:val="left"/>
      <w:rPr>
        <w:b/>
      </w:rPr>
    </w:pPr>
    <w:r>
      <w:rPr>
        <w:rFonts w:hint="eastAsia"/>
        <w:b/>
        <w:sz w:val="24"/>
        <w:szCs w:val="24"/>
      </w:rPr>
      <w:t xml:space="preserve">Geniatech          </w:t>
    </w:r>
    <w:r>
      <w:rPr>
        <w:b/>
        <w:sz w:val="24"/>
        <w:szCs w:val="24"/>
      </w:rPr>
      <w:t xml:space="preserve">                    </w:t>
    </w:r>
    <w:r>
      <w:rPr>
        <w:rFonts w:hint="eastAsia"/>
        <w:b/>
        <w:sz w:val="24"/>
        <w:szCs w:val="24"/>
      </w:rPr>
      <w:t xml:space="preserve"> </w:t>
    </w:r>
    <w:r>
      <w:rPr>
        <w:b/>
        <w:sz w:val="24"/>
        <w:szCs w:val="24"/>
      </w:rPr>
      <w:t xml:space="preserve">                     </w:t>
    </w:r>
    <w:r>
      <w:rPr>
        <w:rFonts w:hint="eastAsia"/>
        <w:b/>
        <w:sz w:val="24"/>
        <w:szCs w:val="24"/>
      </w:rPr>
      <w:t xml:space="preserve">     </w:t>
    </w:r>
    <w:r>
      <w:rPr>
        <w:rFonts w:hint="eastAsia"/>
        <w:b/>
        <w:sz w:val="21"/>
        <w:szCs w:val="21"/>
      </w:rPr>
      <w:t>深圳金亚太科技有限公司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double" w:color="auto" w:sz="6" w:space="1"/>
      </w:pBdr>
      <w:jc w:val="left"/>
      <w:rPr>
        <w:b/>
        <w:sz w:val="24"/>
        <w:szCs w:val="24"/>
      </w:rPr>
    </w:pPr>
    <w:r>
      <w:rPr>
        <w:rFonts w:hint="eastAsia"/>
        <w:b/>
        <w:sz w:val="24"/>
        <w:szCs w:val="24"/>
      </w:rPr>
      <w:t>How to sign update package                                              Version：0.1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B95C0"/>
    <w:multiLevelType w:val="multilevel"/>
    <w:tmpl w:val="5AAB95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2889"/>
    <w:rsid w:val="00032A03"/>
    <w:rsid w:val="00046966"/>
    <w:rsid w:val="0006209E"/>
    <w:rsid w:val="00063EDD"/>
    <w:rsid w:val="00071C12"/>
    <w:rsid w:val="000760F1"/>
    <w:rsid w:val="00081D56"/>
    <w:rsid w:val="00083F60"/>
    <w:rsid w:val="00090DAC"/>
    <w:rsid w:val="000924D4"/>
    <w:rsid w:val="000B5CCB"/>
    <w:rsid w:val="000B63D9"/>
    <w:rsid w:val="000B67E0"/>
    <w:rsid w:val="000E16A0"/>
    <w:rsid w:val="000E73BB"/>
    <w:rsid w:val="0010736D"/>
    <w:rsid w:val="001117BD"/>
    <w:rsid w:val="00141825"/>
    <w:rsid w:val="00152ABB"/>
    <w:rsid w:val="001557D3"/>
    <w:rsid w:val="0016119B"/>
    <w:rsid w:val="00174A1C"/>
    <w:rsid w:val="001A7A49"/>
    <w:rsid w:val="001B7067"/>
    <w:rsid w:val="001C462D"/>
    <w:rsid w:val="001D0641"/>
    <w:rsid w:val="001D3351"/>
    <w:rsid w:val="00205C8E"/>
    <w:rsid w:val="00222CB8"/>
    <w:rsid w:val="00227B8C"/>
    <w:rsid w:val="0023145C"/>
    <w:rsid w:val="00237FF9"/>
    <w:rsid w:val="00250FC7"/>
    <w:rsid w:val="00262324"/>
    <w:rsid w:val="00264DCE"/>
    <w:rsid w:val="00266FEC"/>
    <w:rsid w:val="00284A38"/>
    <w:rsid w:val="00290338"/>
    <w:rsid w:val="002A649A"/>
    <w:rsid w:val="002B20CD"/>
    <w:rsid w:val="002B50B9"/>
    <w:rsid w:val="002B7397"/>
    <w:rsid w:val="002C05C2"/>
    <w:rsid w:val="002D50F4"/>
    <w:rsid w:val="002D690D"/>
    <w:rsid w:val="002F0F22"/>
    <w:rsid w:val="003021FE"/>
    <w:rsid w:val="00305287"/>
    <w:rsid w:val="00306E72"/>
    <w:rsid w:val="00314C17"/>
    <w:rsid w:val="0031704B"/>
    <w:rsid w:val="0032488A"/>
    <w:rsid w:val="00327D74"/>
    <w:rsid w:val="00332218"/>
    <w:rsid w:val="00335196"/>
    <w:rsid w:val="0034139E"/>
    <w:rsid w:val="0035300A"/>
    <w:rsid w:val="003551C6"/>
    <w:rsid w:val="00364B2D"/>
    <w:rsid w:val="00394B5B"/>
    <w:rsid w:val="003B1CDE"/>
    <w:rsid w:val="003B4EAE"/>
    <w:rsid w:val="003B71BF"/>
    <w:rsid w:val="003B7D95"/>
    <w:rsid w:val="003B7DBB"/>
    <w:rsid w:val="003B7EC4"/>
    <w:rsid w:val="003C7400"/>
    <w:rsid w:val="003E1EDA"/>
    <w:rsid w:val="003F10D2"/>
    <w:rsid w:val="003F17DC"/>
    <w:rsid w:val="003F327B"/>
    <w:rsid w:val="00400681"/>
    <w:rsid w:val="00405A08"/>
    <w:rsid w:val="00407D28"/>
    <w:rsid w:val="00417525"/>
    <w:rsid w:val="00423560"/>
    <w:rsid w:val="00444255"/>
    <w:rsid w:val="00456C0A"/>
    <w:rsid w:val="004648A6"/>
    <w:rsid w:val="004660B9"/>
    <w:rsid w:val="0047502C"/>
    <w:rsid w:val="00486E52"/>
    <w:rsid w:val="004A3212"/>
    <w:rsid w:val="004A50CD"/>
    <w:rsid w:val="004B6E2B"/>
    <w:rsid w:val="004C7B72"/>
    <w:rsid w:val="004D38FF"/>
    <w:rsid w:val="004E6AAD"/>
    <w:rsid w:val="004E78F6"/>
    <w:rsid w:val="004F4FE6"/>
    <w:rsid w:val="0053709B"/>
    <w:rsid w:val="005526C0"/>
    <w:rsid w:val="00590280"/>
    <w:rsid w:val="0059191F"/>
    <w:rsid w:val="00597655"/>
    <w:rsid w:val="00597F86"/>
    <w:rsid w:val="005A3285"/>
    <w:rsid w:val="005A645D"/>
    <w:rsid w:val="005A6EE9"/>
    <w:rsid w:val="005B52AC"/>
    <w:rsid w:val="005B5918"/>
    <w:rsid w:val="005D7D7D"/>
    <w:rsid w:val="005E4F1E"/>
    <w:rsid w:val="005F1CCB"/>
    <w:rsid w:val="005F6CB7"/>
    <w:rsid w:val="00611407"/>
    <w:rsid w:val="00613FEC"/>
    <w:rsid w:val="00641167"/>
    <w:rsid w:val="00646725"/>
    <w:rsid w:val="00654BF0"/>
    <w:rsid w:val="0068030F"/>
    <w:rsid w:val="006864B3"/>
    <w:rsid w:val="00692EB2"/>
    <w:rsid w:val="00694117"/>
    <w:rsid w:val="0069428A"/>
    <w:rsid w:val="00695966"/>
    <w:rsid w:val="006A7711"/>
    <w:rsid w:val="006B2757"/>
    <w:rsid w:val="006C3AB3"/>
    <w:rsid w:val="006D7736"/>
    <w:rsid w:val="006E071B"/>
    <w:rsid w:val="006E47C1"/>
    <w:rsid w:val="00705F78"/>
    <w:rsid w:val="007076F0"/>
    <w:rsid w:val="007163C7"/>
    <w:rsid w:val="00722655"/>
    <w:rsid w:val="007269D0"/>
    <w:rsid w:val="0073051B"/>
    <w:rsid w:val="007436FD"/>
    <w:rsid w:val="00744946"/>
    <w:rsid w:val="00751DDC"/>
    <w:rsid w:val="00755A5D"/>
    <w:rsid w:val="00756FA3"/>
    <w:rsid w:val="00775CC3"/>
    <w:rsid w:val="007866D7"/>
    <w:rsid w:val="00786AF5"/>
    <w:rsid w:val="00786BFF"/>
    <w:rsid w:val="00792A68"/>
    <w:rsid w:val="0079578E"/>
    <w:rsid w:val="007A4D68"/>
    <w:rsid w:val="007A6C42"/>
    <w:rsid w:val="007B4E94"/>
    <w:rsid w:val="007C3DA9"/>
    <w:rsid w:val="007F046A"/>
    <w:rsid w:val="007F6A50"/>
    <w:rsid w:val="008142C8"/>
    <w:rsid w:val="0082708A"/>
    <w:rsid w:val="00827829"/>
    <w:rsid w:val="0083439B"/>
    <w:rsid w:val="008402DD"/>
    <w:rsid w:val="0087518A"/>
    <w:rsid w:val="008772D5"/>
    <w:rsid w:val="00877951"/>
    <w:rsid w:val="0088794F"/>
    <w:rsid w:val="00892539"/>
    <w:rsid w:val="00896F95"/>
    <w:rsid w:val="008A3325"/>
    <w:rsid w:val="008A6343"/>
    <w:rsid w:val="008B4CE5"/>
    <w:rsid w:val="008B5B18"/>
    <w:rsid w:val="008D03F8"/>
    <w:rsid w:val="008D534B"/>
    <w:rsid w:val="009232E4"/>
    <w:rsid w:val="00932E64"/>
    <w:rsid w:val="00932F6D"/>
    <w:rsid w:val="00940980"/>
    <w:rsid w:val="00950056"/>
    <w:rsid w:val="00950B74"/>
    <w:rsid w:val="00952889"/>
    <w:rsid w:val="00953DEB"/>
    <w:rsid w:val="009678A4"/>
    <w:rsid w:val="009767C3"/>
    <w:rsid w:val="009844DF"/>
    <w:rsid w:val="00985D3D"/>
    <w:rsid w:val="00987847"/>
    <w:rsid w:val="009921B3"/>
    <w:rsid w:val="009A149D"/>
    <w:rsid w:val="009A438C"/>
    <w:rsid w:val="009A619D"/>
    <w:rsid w:val="009B0AC7"/>
    <w:rsid w:val="009C5F7D"/>
    <w:rsid w:val="009D4776"/>
    <w:rsid w:val="009D4F1F"/>
    <w:rsid w:val="009D5752"/>
    <w:rsid w:val="009E1ED0"/>
    <w:rsid w:val="009F5428"/>
    <w:rsid w:val="00A13EF2"/>
    <w:rsid w:val="00A25F9E"/>
    <w:rsid w:val="00A67EF3"/>
    <w:rsid w:val="00A70D41"/>
    <w:rsid w:val="00A77BB6"/>
    <w:rsid w:val="00AA6227"/>
    <w:rsid w:val="00AC0701"/>
    <w:rsid w:val="00AC7A06"/>
    <w:rsid w:val="00AD039A"/>
    <w:rsid w:val="00AD5C4A"/>
    <w:rsid w:val="00AD715A"/>
    <w:rsid w:val="00AF4B75"/>
    <w:rsid w:val="00AF742D"/>
    <w:rsid w:val="00B11462"/>
    <w:rsid w:val="00B162C0"/>
    <w:rsid w:val="00B201EE"/>
    <w:rsid w:val="00B32229"/>
    <w:rsid w:val="00B570CC"/>
    <w:rsid w:val="00B57239"/>
    <w:rsid w:val="00B85312"/>
    <w:rsid w:val="00B962C7"/>
    <w:rsid w:val="00B96FE0"/>
    <w:rsid w:val="00BC2549"/>
    <w:rsid w:val="00BC5788"/>
    <w:rsid w:val="00BD03E1"/>
    <w:rsid w:val="00BD4143"/>
    <w:rsid w:val="00BD487E"/>
    <w:rsid w:val="00BD7D3B"/>
    <w:rsid w:val="00BE68C9"/>
    <w:rsid w:val="00BF37F3"/>
    <w:rsid w:val="00C02F69"/>
    <w:rsid w:val="00C05AEA"/>
    <w:rsid w:val="00C43AAF"/>
    <w:rsid w:val="00C521B7"/>
    <w:rsid w:val="00C60308"/>
    <w:rsid w:val="00C92C19"/>
    <w:rsid w:val="00C954A7"/>
    <w:rsid w:val="00CA1E7C"/>
    <w:rsid w:val="00CA4655"/>
    <w:rsid w:val="00CB3951"/>
    <w:rsid w:val="00CD1CE5"/>
    <w:rsid w:val="00CE3BA1"/>
    <w:rsid w:val="00CE7CCB"/>
    <w:rsid w:val="00CE7CDA"/>
    <w:rsid w:val="00D07B1C"/>
    <w:rsid w:val="00D2021F"/>
    <w:rsid w:val="00D36012"/>
    <w:rsid w:val="00D53DCA"/>
    <w:rsid w:val="00D663D0"/>
    <w:rsid w:val="00D6657F"/>
    <w:rsid w:val="00D702CC"/>
    <w:rsid w:val="00D81964"/>
    <w:rsid w:val="00D824B5"/>
    <w:rsid w:val="00D83B19"/>
    <w:rsid w:val="00D87E96"/>
    <w:rsid w:val="00D93BFF"/>
    <w:rsid w:val="00DC1A9B"/>
    <w:rsid w:val="00DC34AE"/>
    <w:rsid w:val="00DC557E"/>
    <w:rsid w:val="00DE7292"/>
    <w:rsid w:val="00DF1CBE"/>
    <w:rsid w:val="00DF6972"/>
    <w:rsid w:val="00DF7E42"/>
    <w:rsid w:val="00E07F2E"/>
    <w:rsid w:val="00E1061B"/>
    <w:rsid w:val="00E10E66"/>
    <w:rsid w:val="00E13F42"/>
    <w:rsid w:val="00E152C6"/>
    <w:rsid w:val="00E159A4"/>
    <w:rsid w:val="00E2430A"/>
    <w:rsid w:val="00E263EC"/>
    <w:rsid w:val="00E40E13"/>
    <w:rsid w:val="00E4512B"/>
    <w:rsid w:val="00E45F04"/>
    <w:rsid w:val="00E52178"/>
    <w:rsid w:val="00E65E4B"/>
    <w:rsid w:val="00E72AA4"/>
    <w:rsid w:val="00E80FC6"/>
    <w:rsid w:val="00E831AE"/>
    <w:rsid w:val="00E967E3"/>
    <w:rsid w:val="00EA085D"/>
    <w:rsid w:val="00EB76AE"/>
    <w:rsid w:val="00EC2B97"/>
    <w:rsid w:val="00ED02C6"/>
    <w:rsid w:val="00ED27F9"/>
    <w:rsid w:val="00ED59F3"/>
    <w:rsid w:val="00ED69AE"/>
    <w:rsid w:val="00EE67CD"/>
    <w:rsid w:val="00EE6F60"/>
    <w:rsid w:val="00F05489"/>
    <w:rsid w:val="00F12AAF"/>
    <w:rsid w:val="00F23896"/>
    <w:rsid w:val="00F25AF5"/>
    <w:rsid w:val="00F25F84"/>
    <w:rsid w:val="00F2653B"/>
    <w:rsid w:val="00F402B1"/>
    <w:rsid w:val="00F43591"/>
    <w:rsid w:val="00F53AF1"/>
    <w:rsid w:val="00F9052D"/>
    <w:rsid w:val="00F907B6"/>
    <w:rsid w:val="00FB49F6"/>
    <w:rsid w:val="00FC6739"/>
    <w:rsid w:val="00FC76DF"/>
    <w:rsid w:val="00FD2E18"/>
    <w:rsid w:val="00FD44C1"/>
    <w:rsid w:val="00FF3C99"/>
    <w:rsid w:val="042801AA"/>
    <w:rsid w:val="04396294"/>
    <w:rsid w:val="06764911"/>
    <w:rsid w:val="06F81C51"/>
    <w:rsid w:val="07A96778"/>
    <w:rsid w:val="08B71FFA"/>
    <w:rsid w:val="09C2450E"/>
    <w:rsid w:val="0E885D03"/>
    <w:rsid w:val="10942203"/>
    <w:rsid w:val="13E50C9A"/>
    <w:rsid w:val="19240AE0"/>
    <w:rsid w:val="1D211D87"/>
    <w:rsid w:val="1E6D3ED5"/>
    <w:rsid w:val="20126FAB"/>
    <w:rsid w:val="23107B63"/>
    <w:rsid w:val="25666E77"/>
    <w:rsid w:val="29A209F2"/>
    <w:rsid w:val="309828D7"/>
    <w:rsid w:val="313B5813"/>
    <w:rsid w:val="332F35B9"/>
    <w:rsid w:val="353C0A37"/>
    <w:rsid w:val="39954D95"/>
    <w:rsid w:val="49B16BB1"/>
    <w:rsid w:val="4A190374"/>
    <w:rsid w:val="4CD51D11"/>
    <w:rsid w:val="562A3CE5"/>
    <w:rsid w:val="5869657E"/>
    <w:rsid w:val="587E30D3"/>
    <w:rsid w:val="62166079"/>
    <w:rsid w:val="62A243B0"/>
    <w:rsid w:val="636F19D3"/>
    <w:rsid w:val="66E7237E"/>
    <w:rsid w:val="6ECC1B20"/>
    <w:rsid w:val="6FAA13DD"/>
    <w:rsid w:val="73B516C6"/>
    <w:rsid w:val="74DE2675"/>
    <w:rsid w:val="752D44A4"/>
    <w:rsid w:val="75C61D3B"/>
    <w:rsid w:val="774D5D91"/>
    <w:rsid w:val="779B1D9D"/>
    <w:rsid w:val="7D4C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Balloon Text"/>
    <w:basedOn w:val="1"/>
    <w:link w:val="9"/>
    <w:uiPriority w:val="0"/>
    <w:rPr>
      <w:sz w:val="18"/>
      <w:szCs w:val="18"/>
    </w:rPr>
  </w:style>
  <w:style w:type="paragraph" w:styleId="4">
    <w:name w:val="footer"/>
    <w:basedOn w:val="1"/>
    <w:link w:val="1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批注框文本 Char"/>
    <w:basedOn w:val="6"/>
    <w:link w:val="3"/>
    <w:uiPriority w:val="0"/>
    <w:rPr>
      <w:kern w:val="2"/>
      <w:sz w:val="18"/>
      <w:szCs w:val="18"/>
    </w:rPr>
  </w:style>
  <w:style w:type="paragraph" w:styleId="10">
    <w:name w:val="No Spacing"/>
    <w:link w:val="11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1">
    <w:name w:val="无间隔 Char"/>
    <w:basedOn w:val="6"/>
    <w:link w:val="10"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12">
    <w:name w:val="页脚 Char"/>
    <w:basedOn w:val="6"/>
    <w:link w:val="4"/>
    <w:uiPriority w:val="99"/>
    <w:rPr>
      <w:kern w:val="2"/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paragraph" w:customStyle="1" w:styleId="14">
    <w:name w:val="表格内容"/>
    <w:basedOn w:val="1"/>
    <w:qFormat/>
    <w:uiPriority w:val="0"/>
    <w:pPr>
      <w:suppressLineNumbers/>
    </w:pPr>
  </w:style>
  <w:style w:type="character" w:customStyle="1" w:styleId="15">
    <w:name w:val="特别强调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5828;&#26126;&#25991;&#26723;\word&#25991;&#26723;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Company>微软中国</Company>
  <Pages>3</Pages>
  <Words>60</Words>
  <Characters>343</Characters>
  <Lines>2</Lines>
  <Paragraphs>1</Paragraphs>
  <ScaleCrop>false</ScaleCrop>
  <LinksUpToDate>false</LinksUpToDate>
  <CharactersWithSpaces>402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2017-02-14T04:13:00Z</dcterms:created>
  <dc:creator>jiaping</dc:creator>
  <cp:lastModifiedBy>南瓜</cp:lastModifiedBy>
  <cp:lastPrinted>2012-03-27T08:58:00Z</cp:lastPrinted>
  <dcterms:modified xsi:type="dcterms:W3CDTF">2018-03-17T02:24:18Z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